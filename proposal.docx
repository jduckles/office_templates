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03FF" w14:textId="77777777" w:rsidR="00B44E38" w:rsidRPr="00B44E38" w:rsidRDefault="00E0670E" w:rsidP="00047E65">
      <w:pPr>
        <w:pStyle w:val="Heading1"/>
      </w:pPr>
      <w:r w:rsidRPr="00C5275A">
        <w:t>Proposal</w:t>
      </w:r>
    </w:p>
    <w:p w14:paraId="59F43350" w14:textId="6DA079AB" w:rsidR="00FA2145" w:rsidRPr="00490884" w:rsidRDefault="001F1C03" w:rsidP="001F1C03">
      <w:pPr>
        <w:pStyle w:val="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{title}</w:t>
      </w:r>
    </w:p>
    <w:p w14:paraId="086170A3" w14:textId="6947270B" w:rsidR="00C5275A" w:rsidRDefault="00686C25" w:rsidP="00047E65">
      <w:r>
        <w:t>.</w:t>
      </w:r>
    </w:p>
    <w:tbl>
      <w:tblPr>
        <w:tblStyle w:val="GridTable1Light1"/>
        <w:tblW w:w="9336" w:type="dxa"/>
        <w:tblLayout w:type="fixed"/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2689"/>
        <w:gridCol w:w="1984"/>
        <w:gridCol w:w="1843"/>
        <w:gridCol w:w="2820"/>
      </w:tblGrid>
      <w:tr w:rsidR="008F0296" w:rsidRPr="005C5391" w14:paraId="0FB73AEA" w14:textId="77777777" w:rsidTr="005D788F">
        <w:tc>
          <w:tcPr>
            <w:tcW w:w="9336" w:type="dxa"/>
            <w:gridSpan w:val="4"/>
            <w:shd w:val="clear" w:color="auto" w:fill="008B99"/>
          </w:tcPr>
          <w:p w14:paraId="1D2AD843" w14:textId="77777777" w:rsidR="00686C25" w:rsidRPr="005C5391" w:rsidRDefault="00686C25" w:rsidP="005C5391">
            <w:pPr>
              <w:pStyle w:val="NoSpacing"/>
              <w:rPr>
                <w:b/>
                <w:bCs/>
              </w:rPr>
            </w:pPr>
            <w:r w:rsidRPr="005C5391">
              <w:rPr>
                <w:b/>
                <w:bCs/>
              </w:rPr>
              <w:t>Project details</w:t>
            </w:r>
          </w:p>
        </w:tc>
      </w:tr>
      <w:tr w:rsidR="008F0296" w:rsidRPr="00047E65" w14:paraId="55B60921" w14:textId="77777777" w:rsidTr="005D788F">
        <w:tc>
          <w:tcPr>
            <w:tcW w:w="2689" w:type="dxa"/>
            <w:shd w:val="clear" w:color="auto" w:fill="D9D9D9" w:themeFill="background1" w:themeFillShade="D9"/>
          </w:tcPr>
          <w:p w14:paraId="035BDBCF" w14:textId="77777777" w:rsidR="00686C25" w:rsidRPr="008D7EC0" w:rsidRDefault="00686C25" w:rsidP="005C5391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D7EC0">
              <w:rPr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1984" w:type="dxa"/>
          </w:tcPr>
          <w:p w14:paraId="760C3B89" w14:textId="6701F44F" w:rsidR="00686C25" w:rsidRPr="005C5391" w:rsidRDefault="001F1C03" w:rsidP="005C539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{client}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54DE78" w14:textId="77777777" w:rsidR="00686C25" w:rsidRPr="005C5391" w:rsidRDefault="00686C25" w:rsidP="005C5391">
            <w:pPr>
              <w:pStyle w:val="NoSpacing"/>
              <w:rPr>
                <w:sz w:val="18"/>
                <w:szCs w:val="18"/>
              </w:rPr>
            </w:pPr>
            <w:r w:rsidRPr="005C5391">
              <w:rPr>
                <w:sz w:val="18"/>
                <w:szCs w:val="18"/>
              </w:rPr>
              <w:t>Proposal date</w:t>
            </w:r>
          </w:p>
        </w:tc>
        <w:tc>
          <w:tcPr>
            <w:tcW w:w="2820" w:type="dxa"/>
          </w:tcPr>
          <w:p w14:paraId="28E78A6C" w14:textId="60E6A76D" w:rsidR="00686C25" w:rsidRPr="005C5391" w:rsidRDefault="001F1C03" w:rsidP="005C539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proposal_date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8F0296" w:rsidRPr="00047E65" w14:paraId="6301FF1E" w14:textId="77777777" w:rsidTr="005D788F">
        <w:tc>
          <w:tcPr>
            <w:tcW w:w="2689" w:type="dxa"/>
            <w:shd w:val="clear" w:color="auto" w:fill="D9D9D9" w:themeFill="background1" w:themeFillShade="D9"/>
          </w:tcPr>
          <w:p w14:paraId="43892429" w14:textId="59729F3E" w:rsidR="00246D93" w:rsidRPr="008D7EC0" w:rsidRDefault="00246D93" w:rsidP="005C5391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D7EC0">
              <w:rPr>
                <w:b/>
                <w:bCs/>
                <w:sz w:val="18"/>
                <w:szCs w:val="18"/>
              </w:rPr>
              <w:t xml:space="preserve">Assignment </w:t>
            </w:r>
          </w:p>
        </w:tc>
        <w:tc>
          <w:tcPr>
            <w:tcW w:w="6647" w:type="dxa"/>
            <w:gridSpan w:val="3"/>
          </w:tcPr>
          <w:p w14:paraId="7F3D0551" w14:textId="46156112" w:rsidR="00246D93" w:rsidRPr="005C5391" w:rsidRDefault="001F1C03" w:rsidP="005C539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{assignment}</w:t>
            </w:r>
          </w:p>
        </w:tc>
      </w:tr>
      <w:tr w:rsidR="008F0296" w:rsidRPr="00047E65" w14:paraId="3ACFF833" w14:textId="77777777" w:rsidTr="005D788F">
        <w:tc>
          <w:tcPr>
            <w:tcW w:w="2689" w:type="dxa"/>
            <w:shd w:val="clear" w:color="auto" w:fill="D9D9D9" w:themeFill="background1" w:themeFillShade="D9"/>
          </w:tcPr>
          <w:p w14:paraId="5EA50421" w14:textId="77777777" w:rsidR="00686C25" w:rsidRPr="00C132F7" w:rsidRDefault="00246D93" w:rsidP="005C5391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C132F7">
              <w:rPr>
                <w:b/>
                <w:bCs/>
                <w:sz w:val="18"/>
                <w:szCs w:val="18"/>
              </w:rPr>
              <w:t>Proposed s</w:t>
            </w:r>
            <w:r w:rsidR="00686C25" w:rsidRPr="00C132F7">
              <w:rPr>
                <w:b/>
                <w:bCs/>
                <w:sz w:val="18"/>
                <w:szCs w:val="18"/>
              </w:rPr>
              <w:t>tart</w:t>
            </w:r>
          </w:p>
        </w:tc>
        <w:tc>
          <w:tcPr>
            <w:tcW w:w="1984" w:type="dxa"/>
          </w:tcPr>
          <w:p w14:paraId="7B9C44D8" w14:textId="09E5392E" w:rsidR="00686C25" w:rsidRPr="00C132F7" w:rsidRDefault="001F1C03" w:rsidP="005C539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start_date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50A1106" w14:textId="7D318077" w:rsidR="00686C25" w:rsidRPr="00C132F7" w:rsidRDefault="00246D93" w:rsidP="005C5391">
            <w:pPr>
              <w:pStyle w:val="NoSpacing"/>
              <w:rPr>
                <w:sz w:val="18"/>
                <w:szCs w:val="18"/>
              </w:rPr>
            </w:pPr>
            <w:r w:rsidRPr="00C132F7">
              <w:rPr>
                <w:sz w:val="18"/>
                <w:szCs w:val="18"/>
              </w:rPr>
              <w:t xml:space="preserve">Proposed </w:t>
            </w:r>
            <w:r w:rsidR="0027111A" w:rsidRPr="00C132F7">
              <w:rPr>
                <w:sz w:val="18"/>
                <w:szCs w:val="18"/>
              </w:rPr>
              <w:t>end date</w:t>
            </w:r>
          </w:p>
        </w:tc>
        <w:tc>
          <w:tcPr>
            <w:tcW w:w="2820" w:type="dxa"/>
          </w:tcPr>
          <w:p w14:paraId="5E3BE513" w14:textId="680DC934" w:rsidR="00686C25" w:rsidRPr="005C5391" w:rsidRDefault="001F1C03" w:rsidP="005C539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end_date</w:t>
            </w:r>
            <w:proofErr w:type="spellEnd"/>
            <w:r>
              <w:rPr>
                <w:sz w:val="18"/>
                <w:szCs w:val="18"/>
              </w:rPr>
              <w:t>}</w:t>
            </w:r>
            <w:r w:rsidR="00AE5119" w:rsidRPr="00C132F7">
              <w:rPr>
                <w:sz w:val="18"/>
                <w:szCs w:val="18"/>
              </w:rPr>
              <w:t xml:space="preserve"> </w:t>
            </w:r>
          </w:p>
        </w:tc>
      </w:tr>
      <w:tr w:rsidR="008F0296" w:rsidRPr="005C5391" w14:paraId="0824A5AC" w14:textId="77777777" w:rsidTr="005D788F">
        <w:tc>
          <w:tcPr>
            <w:tcW w:w="9336" w:type="dxa"/>
            <w:gridSpan w:val="4"/>
            <w:shd w:val="clear" w:color="auto" w:fill="008B99"/>
          </w:tcPr>
          <w:p w14:paraId="380A8F35" w14:textId="77777777" w:rsidR="00246D93" w:rsidRPr="005C5391" w:rsidRDefault="00246D93" w:rsidP="005C5391">
            <w:pPr>
              <w:pStyle w:val="NoSpacing"/>
              <w:rPr>
                <w:b/>
                <w:bCs/>
              </w:rPr>
            </w:pPr>
            <w:r w:rsidRPr="005C5391">
              <w:rPr>
                <w:b/>
                <w:bCs/>
              </w:rPr>
              <w:t>Contacts</w:t>
            </w:r>
          </w:p>
        </w:tc>
      </w:tr>
      <w:tr w:rsidR="008F0296" w:rsidRPr="00246D93" w14:paraId="7EC829EF" w14:textId="77777777" w:rsidTr="005D788F">
        <w:tc>
          <w:tcPr>
            <w:tcW w:w="2689" w:type="dxa"/>
            <w:vMerge w:val="restart"/>
            <w:shd w:val="clear" w:color="auto" w:fill="D9D9D9" w:themeFill="background1" w:themeFillShade="D9"/>
          </w:tcPr>
          <w:p w14:paraId="00F45A8E" w14:textId="77777777" w:rsidR="002E33C4" w:rsidRPr="008D7EC0" w:rsidRDefault="002E33C4" w:rsidP="005C5391">
            <w:pPr>
              <w:pStyle w:val="TableXYZ"/>
              <w:rPr>
                <w:b/>
                <w:bCs/>
              </w:rPr>
            </w:pPr>
            <w:r w:rsidRPr="008D7EC0">
              <w:rPr>
                <w:b/>
                <w:bCs/>
              </w:rPr>
              <w:t>Client assignment owner</w:t>
            </w:r>
          </w:p>
        </w:tc>
        <w:tc>
          <w:tcPr>
            <w:tcW w:w="1984" w:type="dxa"/>
            <w:vMerge w:val="restart"/>
          </w:tcPr>
          <w:p w14:paraId="3942AD5D" w14:textId="2C503DBC" w:rsidR="00FA2145" w:rsidRPr="00246D93" w:rsidRDefault="001F1C03" w:rsidP="005C5391">
            <w:pPr>
              <w:pStyle w:val="TableXYZ"/>
            </w:pPr>
            <w:r>
              <w:t>{</w:t>
            </w:r>
            <w:proofErr w:type="spellStart"/>
            <w:r>
              <w:t>client_owner</w:t>
            </w:r>
            <w:proofErr w:type="spellEnd"/>
            <w:r>
              <w:t>}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018FF8" w14:textId="77777777" w:rsidR="002E33C4" w:rsidRPr="00246D93" w:rsidRDefault="002E33C4" w:rsidP="005C5391">
            <w:pPr>
              <w:pStyle w:val="TableXYZ"/>
            </w:pPr>
            <w:r w:rsidRPr="00246D93">
              <w:t>Phone</w:t>
            </w:r>
          </w:p>
        </w:tc>
        <w:tc>
          <w:tcPr>
            <w:tcW w:w="2820" w:type="dxa"/>
          </w:tcPr>
          <w:p w14:paraId="2CFCF177" w14:textId="02EDCA24" w:rsidR="002E33C4" w:rsidRPr="008F0296" w:rsidRDefault="001F1C03" w:rsidP="005C5391">
            <w:pPr>
              <w:pStyle w:val="TableXYZ"/>
            </w:pPr>
            <w:r>
              <w:t>{</w:t>
            </w:r>
            <w:proofErr w:type="spellStart"/>
            <w:r>
              <w:t>client_phone</w:t>
            </w:r>
            <w:proofErr w:type="spellEnd"/>
            <w:r>
              <w:t>}</w:t>
            </w:r>
          </w:p>
        </w:tc>
      </w:tr>
      <w:tr w:rsidR="008F0296" w:rsidRPr="00246D93" w14:paraId="3E698A63" w14:textId="77777777" w:rsidTr="005D788F">
        <w:tc>
          <w:tcPr>
            <w:tcW w:w="2689" w:type="dxa"/>
            <w:vMerge/>
            <w:shd w:val="clear" w:color="auto" w:fill="D9D9D9" w:themeFill="background1" w:themeFillShade="D9"/>
          </w:tcPr>
          <w:p w14:paraId="5FFDAF82" w14:textId="77777777" w:rsidR="002E33C4" w:rsidRPr="008D7EC0" w:rsidRDefault="002E33C4" w:rsidP="005C5391">
            <w:pPr>
              <w:pStyle w:val="TableXYZ"/>
              <w:rPr>
                <w:b/>
                <w:bCs/>
              </w:rPr>
            </w:pPr>
          </w:p>
        </w:tc>
        <w:tc>
          <w:tcPr>
            <w:tcW w:w="1984" w:type="dxa"/>
            <w:vMerge/>
          </w:tcPr>
          <w:p w14:paraId="2242E778" w14:textId="77777777" w:rsidR="002E33C4" w:rsidRPr="00246D93" w:rsidRDefault="002E33C4" w:rsidP="005C5391">
            <w:pPr>
              <w:pStyle w:val="TableXYZ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7BB6A6E1" w14:textId="77777777" w:rsidR="002E33C4" w:rsidRPr="00246D93" w:rsidRDefault="002E33C4" w:rsidP="005C5391">
            <w:pPr>
              <w:pStyle w:val="TableXYZ"/>
            </w:pPr>
            <w:r w:rsidRPr="00246D93">
              <w:t>Email</w:t>
            </w:r>
          </w:p>
        </w:tc>
        <w:tc>
          <w:tcPr>
            <w:tcW w:w="2820" w:type="dxa"/>
          </w:tcPr>
          <w:p w14:paraId="292D0019" w14:textId="477AC9FC" w:rsidR="002E33C4" w:rsidRPr="008F0296" w:rsidRDefault="001F1C03" w:rsidP="005C5391">
            <w:pPr>
              <w:pStyle w:val="TableXYZ"/>
            </w:pPr>
            <w:r>
              <w:t>{</w:t>
            </w:r>
            <w:proofErr w:type="spellStart"/>
            <w:r>
              <w:t>client_email</w:t>
            </w:r>
            <w:proofErr w:type="spellEnd"/>
            <w:r>
              <w:t>}</w:t>
            </w:r>
          </w:p>
        </w:tc>
      </w:tr>
      <w:tr w:rsidR="008F0296" w:rsidRPr="00246D93" w14:paraId="1E9E6D67" w14:textId="77777777" w:rsidTr="005D788F">
        <w:tc>
          <w:tcPr>
            <w:tcW w:w="2689" w:type="dxa"/>
            <w:vMerge w:val="restart"/>
            <w:shd w:val="clear" w:color="auto" w:fill="D9D9D9" w:themeFill="background1" w:themeFillShade="D9"/>
          </w:tcPr>
          <w:p w14:paraId="71EEC07E" w14:textId="5339A7D6" w:rsidR="002E33C4" w:rsidRPr="008D7EC0" w:rsidRDefault="005D788F" w:rsidP="005C5391">
            <w:pPr>
              <w:pStyle w:val="TableXYZ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E33C4" w:rsidRPr="008D7EC0">
              <w:rPr>
                <w:b/>
                <w:bCs/>
              </w:rPr>
              <w:t>ccount manager</w:t>
            </w:r>
          </w:p>
        </w:tc>
        <w:tc>
          <w:tcPr>
            <w:tcW w:w="1984" w:type="dxa"/>
            <w:vMerge w:val="restart"/>
          </w:tcPr>
          <w:p w14:paraId="6F5B9B61" w14:textId="70D11506" w:rsidR="002E33C4" w:rsidRPr="00246D93" w:rsidRDefault="001F1C03" w:rsidP="005C5391">
            <w:pPr>
              <w:pStyle w:val="TableXYZ"/>
            </w:pPr>
            <w:r>
              <w:t>{</w:t>
            </w:r>
            <w:proofErr w:type="spellStart"/>
            <w:r>
              <w:t>account_manager</w:t>
            </w:r>
            <w:proofErr w:type="spellEnd"/>
            <w:r>
              <w:t>}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64D0F3" w14:textId="77777777" w:rsidR="002E33C4" w:rsidRPr="00246D93" w:rsidRDefault="002E33C4" w:rsidP="005C5391">
            <w:pPr>
              <w:pStyle w:val="TableXYZ"/>
            </w:pPr>
            <w:r w:rsidRPr="00246D93">
              <w:t>Phone</w:t>
            </w:r>
          </w:p>
        </w:tc>
        <w:tc>
          <w:tcPr>
            <w:tcW w:w="2820" w:type="dxa"/>
          </w:tcPr>
          <w:p w14:paraId="3EB0C5BB" w14:textId="078CFB6D" w:rsidR="002E33C4" w:rsidRPr="00246D93" w:rsidRDefault="001F1C03" w:rsidP="005C5391">
            <w:pPr>
              <w:pStyle w:val="TableXYZ"/>
            </w:pPr>
            <w:r>
              <w:t>{</w:t>
            </w:r>
            <w:proofErr w:type="spellStart"/>
            <w:r>
              <w:t>account_man</w:t>
            </w:r>
            <w:r w:rsidR="007458FE">
              <w:t>a</w:t>
            </w:r>
            <w:r>
              <w:t>ger_phone</w:t>
            </w:r>
            <w:proofErr w:type="spellEnd"/>
            <w:r>
              <w:t>}</w:t>
            </w:r>
          </w:p>
        </w:tc>
      </w:tr>
      <w:tr w:rsidR="008F0296" w:rsidRPr="00246D93" w14:paraId="4378E164" w14:textId="77777777" w:rsidTr="005D788F">
        <w:tc>
          <w:tcPr>
            <w:tcW w:w="2689" w:type="dxa"/>
            <w:vMerge/>
            <w:shd w:val="clear" w:color="auto" w:fill="D9D9D9" w:themeFill="background1" w:themeFillShade="D9"/>
          </w:tcPr>
          <w:p w14:paraId="3ED7D36C" w14:textId="77777777" w:rsidR="002E33C4" w:rsidRPr="008D7EC0" w:rsidRDefault="002E33C4" w:rsidP="005C5391">
            <w:pPr>
              <w:pStyle w:val="TableXYZ"/>
              <w:rPr>
                <w:b/>
                <w:bCs/>
              </w:rPr>
            </w:pPr>
          </w:p>
        </w:tc>
        <w:tc>
          <w:tcPr>
            <w:tcW w:w="1984" w:type="dxa"/>
            <w:vMerge/>
          </w:tcPr>
          <w:p w14:paraId="78D6A940" w14:textId="77777777" w:rsidR="002E33C4" w:rsidRPr="00246D93" w:rsidRDefault="002E33C4" w:rsidP="005C5391">
            <w:pPr>
              <w:pStyle w:val="TableXYZ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E280657" w14:textId="77777777" w:rsidR="002E33C4" w:rsidRPr="00246D93" w:rsidRDefault="002E33C4" w:rsidP="005C5391">
            <w:pPr>
              <w:pStyle w:val="TableXYZ"/>
            </w:pPr>
            <w:r w:rsidRPr="00246D93">
              <w:t>Email</w:t>
            </w:r>
          </w:p>
        </w:tc>
        <w:tc>
          <w:tcPr>
            <w:tcW w:w="2820" w:type="dxa"/>
          </w:tcPr>
          <w:p w14:paraId="40882ED1" w14:textId="1D3180F3" w:rsidR="002E33C4" w:rsidRPr="008D7EC0" w:rsidRDefault="001F1C03" w:rsidP="005C5391">
            <w:pPr>
              <w:pStyle w:val="TableXYZ"/>
            </w:pPr>
            <w:r>
              <w:t>{</w:t>
            </w:r>
            <w:proofErr w:type="spellStart"/>
            <w:r>
              <w:t>account_manager_email</w:t>
            </w:r>
            <w:proofErr w:type="spellEnd"/>
            <w:r>
              <w:t>}</w:t>
            </w:r>
          </w:p>
        </w:tc>
      </w:tr>
      <w:tr w:rsidR="004F3A51" w:rsidRPr="00246D93" w14:paraId="323646DF" w14:textId="77777777" w:rsidTr="005D788F">
        <w:tc>
          <w:tcPr>
            <w:tcW w:w="2689" w:type="dxa"/>
            <w:shd w:val="clear" w:color="auto" w:fill="D9D9D9" w:themeFill="background1" w:themeFillShade="D9"/>
          </w:tcPr>
          <w:p w14:paraId="0F6B8E86" w14:textId="77777777" w:rsidR="00246D93" w:rsidRPr="008D7EC0" w:rsidRDefault="00246D93" w:rsidP="005C5391">
            <w:pPr>
              <w:pStyle w:val="TableXYZ"/>
              <w:rPr>
                <w:b/>
                <w:bCs/>
              </w:rPr>
            </w:pPr>
            <w:r w:rsidRPr="008D7EC0">
              <w:rPr>
                <w:b/>
                <w:bCs/>
              </w:rPr>
              <w:t>Proposed resourcing</w:t>
            </w:r>
          </w:p>
        </w:tc>
        <w:tc>
          <w:tcPr>
            <w:tcW w:w="1984" w:type="dxa"/>
          </w:tcPr>
          <w:p w14:paraId="2C477250" w14:textId="7B80A465" w:rsidR="00D63F24" w:rsidRPr="00830081" w:rsidRDefault="001F1C03" w:rsidP="005C5391">
            <w:pPr>
              <w:pStyle w:val="TableXYZ"/>
              <w:rPr>
                <w:lang w:val="de-DE"/>
              </w:rPr>
            </w:pPr>
            <w:r>
              <w:rPr>
                <w:lang w:val="de-DE"/>
              </w:rPr>
              <w:t>{</w:t>
            </w:r>
            <w:proofErr w:type="spellStart"/>
            <w:r>
              <w:rPr>
                <w:lang w:val="de-DE"/>
              </w:rPr>
              <w:t>resourcing</w:t>
            </w:r>
            <w:proofErr w:type="spellEnd"/>
            <w:r>
              <w:rPr>
                <w:lang w:val="de-DE"/>
              </w:rPr>
              <w:t>}</w:t>
            </w:r>
          </w:p>
        </w:tc>
        <w:tc>
          <w:tcPr>
            <w:tcW w:w="4663" w:type="dxa"/>
            <w:gridSpan w:val="2"/>
          </w:tcPr>
          <w:p w14:paraId="5E97CDBF" w14:textId="39862E6E" w:rsidR="00246D93" w:rsidRDefault="001F1C03" w:rsidP="005C5391">
            <w:pPr>
              <w:pStyle w:val="TableXYZ"/>
            </w:pPr>
            <w:r>
              <w:t>{</w:t>
            </w:r>
            <w:proofErr w:type="spellStart"/>
            <w:r>
              <w:t>types_of_work</w:t>
            </w:r>
            <w:proofErr w:type="spellEnd"/>
            <w:r>
              <w:t>}</w:t>
            </w:r>
          </w:p>
          <w:p w14:paraId="4BF9336A" w14:textId="760BA4CE" w:rsidR="00EE1284" w:rsidRPr="00246D93" w:rsidRDefault="00EE1284" w:rsidP="005C5391">
            <w:pPr>
              <w:pStyle w:val="TableXYZ"/>
            </w:pPr>
          </w:p>
        </w:tc>
      </w:tr>
    </w:tbl>
    <w:p w14:paraId="5B0862B5" w14:textId="65E897B4" w:rsidR="006B4E97" w:rsidRDefault="006B4E97" w:rsidP="00C31AF2">
      <w:pPr>
        <w:rPr>
          <w:sz w:val="16"/>
          <w:szCs w:val="16"/>
        </w:rPr>
      </w:pPr>
    </w:p>
    <w:p w14:paraId="2710C1DD" w14:textId="48E9FD39" w:rsidR="005D788F" w:rsidRDefault="005D788F" w:rsidP="00C31AF2">
      <w:pPr>
        <w:rPr>
          <w:sz w:val="16"/>
          <w:szCs w:val="16"/>
        </w:rPr>
      </w:pPr>
    </w:p>
    <w:p w14:paraId="53A4478D" w14:textId="72D4D427" w:rsidR="005D788F" w:rsidRPr="002D4A3E" w:rsidRDefault="005D788F" w:rsidP="00C31AF2">
      <w:pPr>
        <w:rPr>
          <w:sz w:val="16"/>
          <w:szCs w:val="16"/>
        </w:rPr>
      </w:pPr>
      <w:r>
        <w:rPr>
          <w:sz w:val="16"/>
          <w:szCs w:val="16"/>
        </w:rPr>
        <w:t>{body}</w:t>
      </w:r>
    </w:p>
    <w:sectPr w:rsidR="005D788F" w:rsidRPr="002D4A3E" w:rsidSect="00C71D12">
      <w:headerReference w:type="first" r:id="rId12"/>
      <w:type w:val="continuous"/>
      <w:pgSz w:w="11906" w:h="16838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41DA" w14:textId="77777777" w:rsidR="00022CCB" w:rsidRDefault="00022CCB" w:rsidP="00C31AF2">
      <w:r>
        <w:separator/>
      </w:r>
    </w:p>
  </w:endnote>
  <w:endnote w:type="continuationSeparator" w:id="0">
    <w:p w14:paraId="73983200" w14:textId="77777777" w:rsidR="00022CCB" w:rsidRDefault="00022CCB" w:rsidP="00C31AF2">
      <w:r>
        <w:continuationSeparator/>
      </w:r>
    </w:p>
  </w:endnote>
  <w:endnote w:type="continuationNotice" w:id="1">
    <w:p w14:paraId="4948494C" w14:textId="77777777" w:rsidR="00022CCB" w:rsidRDefault="00022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8858" w14:textId="77777777" w:rsidR="00022CCB" w:rsidRDefault="00022CCB" w:rsidP="00047E65">
      <w:r>
        <w:separator/>
      </w:r>
    </w:p>
  </w:footnote>
  <w:footnote w:type="continuationSeparator" w:id="0">
    <w:p w14:paraId="06B5A498" w14:textId="77777777" w:rsidR="00022CCB" w:rsidRDefault="00022CCB" w:rsidP="00C31AF2">
      <w:r>
        <w:continuationSeparator/>
      </w:r>
    </w:p>
  </w:footnote>
  <w:footnote w:type="continuationNotice" w:id="1">
    <w:p w14:paraId="76CCE957" w14:textId="77777777" w:rsidR="00022CCB" w:rsidRDefault="00022C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4CF4B" w14:textId="4818411D" w:rsidR="00AF14E0" w:rsidRDefault="00AF14E0" w:rsidP="00C31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6B6"/>
    <w:multiLevelType w:val="hybridMultilevel"/>
    <w:tmpl w:val="77603B0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B4792"/>
    <w:multiLevelType w:val="hybridMultilevel"/>
    <w:tmpl w:val="045CA9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2A7B"/>
    <w:multiLevelType w:val="hybridMultilevel"/>
    <w:tmpl w:val="36F4AFF8"/>
    <w:lvl w:ilvl="0" w:tplc="121AF1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47885"/>
    <w:multiLevelType w:val="hybridMultilevel"/>
    <w:tmpl w:val="535AF82E"/>
    <w:lvl w:ilvl="0" w:tplc="C24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1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4A51C">
      <w:numFmt w:val="none"/>
      <w:lvlText w:val=""/>
      <w:lvlJc w:val="left"/>
      <w:pPr>
        <w:tabs>
          <w:tab w:val="num" w:pos="360"/>
        </w:tabs>
      </w:pPr>
    </w:lvl>
    <w:lvl w:ilvl="3" w:tplc="CE74B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E1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4E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A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E6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135CF1"/>
    <w:multiLevelType w:val="hybridMultilevel"/>
    <w:tmpl w:val="77603B0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removePersonalInformation/>
  <w:removeDateAndTime/>
  <w:hideSpellingErrors/>
  <w:hideGrammaticalErrors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97"/>
  <w:consecutiveHyphenLimit w:val="3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wMjAzNTMzNrCwsLRU0lEKTi0uzszPAykwqwUAMtyoFiwAAAA="/>
  </w:docVars>
  <w:rsids>
    <w:rsidRoot w:val="00C93C6E"/>
    <w:rsid w:val="00000C99"/>
    <w:rsid w:val="00005A26"/>
    <w:rsid w:val="00006E19"/>
    <w:rsid w:val="00007FD3"/>
    <w:rsid w:val="00011789"/>
    <w:rsid w:val="00011BED"/>
    <w:rsid w:val="00011E60"/>
    <w:rsid w:val="00013653"/>
    <w:rsid w:val="00014CB2"/>
    <w:rsid w:val="0001526C"/>
    <w:rsid w:val="00015D66"/>
    <w:rsid w:val="00016D63"/>
    <w:rsid w:val="00017946"/>
    <w:rsid w:val="00020868"/>
    <w:rsid w:val="0002145A"/>
    <w:rsid w:val="000216B5"/>
    <w:rsid w:val="00021E2F"/>
    <w:rsid w:val="00022CCB"/>
    <w:rsid w:val="00022FB7"/>
    <w:rsid w:val="00024FFE"/>
    <w:rsid w:val="00026925"/>
    <w:rsid w:val="0002693D"/>
    <w:rsid w:val="000275A1"/>
    <w:rsid w:val="00027707"/>
    <w:rsid w:val="000278E1"/>
    <w:rsid w:val="00027C85"/>
    <w:rsid w:val="0003297D"/>
    <w:rsid w:val="00033173"/>
    <w:rsid w:val="00033932"/>
    <w:rsid w:val="00033F95"/>
    <w:rsid w:val="000345C6"/>
    <w:rsid w:val="000373E0"/>
    <w:rsid w:val="00042181"/>
    <w:rsid w:val="00042DF2"/>
    <w:rsid w:val="00045853"/>
    <w:rsid w:val="00046841"/>
    <w:rsid w:val="00047C2A"/>
    <w:rsid w:val="00047E65"/>
    <w:rsid w:val="00050C97"/>
    <w:rsid w:val="000510F5"/>
    <w:rsid w:val="00051FF4"/>
    <w:rsid w:val="000520E4"/>
    <w:rsid w:val="00054334"/>
    <w:rsid w:val="000544C8"/>
    <w:rsid w:val="000549D0"/>
    <w:rsid w:val="00055B8C"/>
    <w:rsid w:val="00057F6C"/>
    <w:rsid w:val="000606B0"/>
    <w:rsid w:val="00061C22"/>
    <w:rsid w:val="00061EFD"/>
    <w:rsid w:val="0006286A"/>
    <w:rsid w:val="00070E22"/>
    <w:rsid w:val="00074951"/>
    <w:rsid w:val="00074AE7"/>
    <w:rsid w:val="00074E00"/>
    <w:rsid w:val="0007641B"/>
    <w:rsid w:val="0007789D"/>
    <w:rsid w:val="000778F8"/>
    <w:rsid w:val="00081A19"/>
    <w:rsid w:val="0008267E"/>
    <w:rsid w:val="000843AA"/>
    <w:rsid w:val="00084D29"/>
    <w:rsid w:val="00084E8D"/>
    <w:rsid w:val="00085F4A"/>
    <w:rsid w:val="0008789E"/>
    <w:rsid w:val="00090A81"/>
    <w:rsid w:val="00090D4E"/>
    <w:rsid w:val="0009126D"/>
    <w:rsid w:val="00091CD5"/>
    <w:rsid w:val="0009296C"/>
    <w:rsid w:val="00094523"/>
    <w:rsid w:val="00097F39"/>
    <w:rsid w:val="000A072A"/>
    <w:rsid w:val="000A0B5A"/>
    <w:rsid w:val="000A33C8"/>
    <w:rsid w:val="000A56AB"/>
    <w:rsid w:val="000A589F"/>
    <w:rsid w:val="000A77F1"/>
    <w:rsid w:val="000B133B"/>
    <w:rsid w:val="000B16EC"/>
    <w:rsid w:val="000B2D43"/>
    <w:rsid w:val="000B7526"/>
    <w:rsid w:val="000C02AE"/>
    <w:rsid w:val="000C0F60"/>
    <w:rsid w:val="000C185E"/>
    <w:rsid w:val="000C33ED"/>
    <w:rsid w:val="000C37AB"/>
    <w:rsid w:val="000C37DC"/>
    <w:rsid w:val="000C386B"/>
    <w:rsid w:val="000D07B6"/>
    <w:rsid w:val="000D1CA0"/>
    <w:rsid w:val="000D4B7A"/>
    <w:rsid w:val="000D5F17"/>
    <w:rsid w:val="000E081B"/>
    <w:rsid w:val="000E2C71"/>
    <w:rsid w:val="000E3E8D"/>
    <w:rsid w:val="000E3EF2"/>
    <w:rsid w:val="000E5106"/>
    <w:rsid w:val="000E6AB6"/>
    <w:rsid w:val="000F0A98"/>
    <w:rsid w:val="000F1323"/>
    <w:rsid w:val="000F1A18"/>
    <w:rsid w:val="000F2598"/>
    <w:rsid w:val="000F61CC"/>
    <w:rsid w:val="000F69B4"/>
    <w:rsid w:val="000F70AD"/>
    <w:rsid w:val="00101B0C"/>
    <w:rsid w:val="00102214"/>
    <w:rsid w:val="001027A2"/>
    <w:rsid w:val="00104806"/>
    <w:rsid w:val="00105BE9"/>
    <w:rsid w:val="00110A4A"/>
    <w:rsid w:val="00111BF3"/>
    <w:rsid w:val="00120600"/>
    <w:rsid w:val="00121A64"/>
    <w:rsid w:val="00122771"/>
    <w:rsid w:val="00122F2B"/>
    <w:rsid w:val="001266A3"/>
    <w:rsid w:val="00130511"/>
    <w:rsid w:val="00131907"/>
    <w:rsid w:val="00133E9C"/>
    <w:rsid w:val="00134DFD"/>
    <w:rsid w:val="00137A14"/>
    <w:rsid w:val="001406EA"/>
    <w:rsid w:val="00140BBC"/>
    <w:rsid w:val="00142720"/>
    <w:rsid w:val="00145236"/>
    <w:rsid w:val="0014702B"/>
    <w:rsid w:val="0014706A"/>
    <w:rsid w:val="00152516"/>
    <w:rsid w:val="00152786"/>
    <w:rsid w:val="001537C5"/>
    <w:rsid w:val="0015603D"/>
    <w:rsid w:val="00157381"/>
    <w:rsid w:val="00157FD1"/>
    <w:rsid w:val="0016248D"/>
    <w:rsid w:val="00162AA5"/>
    <w:rsid w:val="00164F4B"/>
    <w:rsid w:val="001659C4"/>
    <w:rsid w:val="001668E5"/>
    <w:rsid w:val="001673F1"/>
    <w:rsid w:val="00172C43"/>
    <w:rsid w:val="001735B6"/>
    <w:rsid w:val="0017432D"/>
    <w:rsid w:val="0017570E"/>
    <w:rsid w:val="00175BEE"/>
    <w:rsid w:val="00177730"/>
    <w:rsid w:val="001805BF"/>
    <w:rsid w:val="00186592"/>
    <w:rsid w:val="001866DB"/>
    <w:rsid w:val="00191EA2"/>
    <w:rsid w:val="001921DF"/>
    <w:rsid w:val="001928E6"/>
    <w:rsid w:val="00192C68"/>
    <w:rsid w:val="00193B9A"/>
    <w:rsid w:val="00194855"/>
    <w:rsid w:val="00194E5F"/>
    <w:rsid w:val="001950C8"/>
    <w:rsid w:val="00197BA4"/>
    <w:rsid w:val="00197C3D"/>
    <w:rsid w:val="001A06AD"/>
    <w:rsid w:val="001A2030"/>
    <w:rsid w:val="001A3FF2"/>
    <w:rsid w:val="001B00D9"/>
    <w:rsid w:val="001B3BD6"/>
    <w:rsid w:val="001B3F0B"/>
    <w:rsid w:val="001B54A1"/>
    <w:rsid w:val="001B57D4"/>
    <w:rsid w:val="001B7EFC"/>
    <w:rsid w:val="001C08D6"/>
    <w:rsid w:val="001C1AEA"/>
    <w:rsid w:val="001C25C1"/>
    <w:rsid w:val="001C3786"/>
    <w:rsid w:val="001C39AB"/>
    <w:rsid w:val="001C3BC7"/>
    <w:rsid w:val="001C5AF7"/>
    <w:rsid w:val="001C6A73"/>
    <w:rsid w:val="001D729A"/>
    <w:rsid w:val="001D7C55"/>
    <w:rsid w:val="001E01F1"/>
    <w:rsid w:val="001E201B"/>
    <w:rsid w:val="001E234D"/>
    <w:rsid w:val="001E2439"/>
    <w:rsid w:val="001E51C4"/>
    <w:rsid w:val="001E7763"/>
    <w:rsid w:val="001F1C03"/>
    <w:rsid w:val="001F1CB3"/>
    <w:rsid w:val="001F2452"/>
    <w:rsid w:val="001F3EE2"/>
    <w:rsid w:val="001F7183"/>
    <w:rsid w:val="0020186D"/>
    <w:rsid w:val="00202310"/>
    <w:rsid w:val="00203B2D"/>
    <w:rsid w:val="00203F92"/>
    <w:rsid w:val="002063CD"/>
    <w:rsid w:val="0020640B"/>
    <w:rsid w:val="00210CDB"/>
    <w:rsid w:val="00214242"/>
    <w:rsid w:val="00214B5B"/>
    <w:rsid w:val="00217E83"/>
    <w:rsid w:val="00217F5F"/>
    <w:rsid w:val="002203FE"/>
    <w:rsid w:val="0022192B"/>
    <w:rsid w:val="002221B9"/>
    <w:rsid w:val="00222B24"/>
    <w:rsid w:val="00224139"/>
    <w:rsid w:val="00224D1D"/>
    <w:rsid w:val="00224F0D"/>
    <w:rsid w:val="00230E5D"/>
    <w:rsid w:val="0023402C"/>
    <w:rsid w:val="00234C13"/>
    <w:rsid w:val="00236550"/>
    <w:rsid w:val="0023663B"/>
    <w:rsid w:val="00236A50"/>
    <w:rsid w:val="00241362"/>
    <w:rsid w:val="00241654"/>
    <w:rsid w:val="002432D4"/>
    <w:rsid w:val="002434AA"/>
    <w:rsid w:val="002453CF"/>
    <w:rsid w:val="00246998"/>
    <w:rsid w:val="00246D87"/>
    <w:rsid w:val="00246D93"/>
    <w:rsid w:val="0025210C"/>
    <w:rsid w:val="002528E5"/>
    <w:rsid w:val="00253A54"/>
    <w:rsid w:val="00253ECD"/>
    <w:rsid w:val="002542B8"/>
    <w:rsid w:val="0025483C"/>
    <w:rsid w:val="00254DCC"/>
    <w:rsid w:val="002558BA"/>
    <w:rsid w:val="00257A05"/>
    <w:rsid w:val="0026089F"/>
    <w:rsid w:val="00261145"/>
    <w:rsid w:val="00261888"/>
    <w:rsid w:val="00263294"/>
    <w:rsid w:val="002655DE"/>
    <w:rsid w:val="00265D23"/>
    <w:rsid w:val="00267953"/>
    <w:rsid w:val="00270021"/>
    <w:rsid w:val="00270CB6"/>
    <w:rsid w:val="0027111A"/>
    <w:rsid w:val="00272293"/>
    <w:rsid w:val="00273046"/>
    <w:rsid w:val="00275074"/>
    <w:rsid w:val="00276A72"/>
    <w:rsid w:val="00276D44"/>
    <w:rsid w:val="00276D45"/>
    <w:rsid w:val="00276E74"/>
    <w:rsid w:val="00277258"/>
    <w:rsid w:val="00277B2E"/>
    <w:rsid w:val="002811CF"/>
    <w:rsid w:val="002830D6"/>
    <w:rsid w:val="00284FAB"/>
    <w:rsid w:val="00285C9D"/>
    <w:rsid w:val="00287406"/>
    <w:rsid w:val="002904CA"/>
    <w:rsid w:val="00292F57"/>
    <w:rsid w:val="00293A6E"/>
    <w:rsid w:val="00294305"/>
    <w:rsid w:val="00297CB5"/>
    <w:rsid w:val="002A1EB8"/>
    <w:rsid w:val="002A2C7B"/>
    <w:rsid w:val="002A3A39"/>
    <w:rsid w:val="002A4E3C"/>
    <w:rsid w:val="002A577F"/>
    <w:rsid w:val="002A6CD7"/>
    <w:rsid w:val="002A6F84"/>
    <w:rsid w:val="002A71B6"/>
    <w:rsid w:val="002A7BFA"/>
    <w:rsid w:val="002B0007"/>
    <w:rsid w:val="002B20AF"/>
    <w:rsid w:val="002B2375"/>
    <w:rsid w:val="002B3A80"/>
    <w:rsid w:val="002B478A"/>
    <w:rsid w:val="002B483E"/>
    <w:rsid w:val="002B61D3"/>
    <w:rsid w:val="002B668C"/>
    <w:rsid w:val="002B6C4F"/>
    <w:rsid w:val="002B6EF9"/>
    <w:rsid w:val="002B703C"/>
    <w:rsid w:val="002B751D"/>
    <w:rsid w:val="002B7D42"/>
    <w:rsid w:val="002C1D1C"/>
    <w:rsid w:val="002C476B"/>
    <w:rsid w:val="002C5C45"/>
    <w:rsid w:val="002C5D33"/>
    <w:rsid w:val="002C7D87"/>
    <w:rsid w:val="002D2796"/>
    <w:rsid w:val="002D4A3E"/>
    <w:rsid w:val="002D5D5B"/>
    <w:rsid w:val="002D6C71"/>
    <w:rsid w:val="002D706B"/>
    <w:rsid w:val="002D75F0"/>
    <w:rsid w:val="002E0484"/>
    <w:rsid w:val="002E1DB8"/>
    <w:rsid w:val="002E2E12"/>
    <w:rsid w:val="002E33C4"/>
    <w:rsid w:val="002E5C4D"/>
    <w:rsid w:val="002E693F"/>
    <w:rsid w:val="002E7A56"/>
    <w:rsid w:val="002F23A4"/>
    <w:rsid w:val="002F3FE6"/>
    <w:rsid w:val="002F4D6A"/>
    <w:rsid w:val="002F7A64"/>
    <w:rsid w:val="003002E8"/>
    <w:rsid w:val="00300303"/>
    <w:rsid w:val="003017F1"/>
    <w:rsid w:val="00302E3E"/>
    <w:rsid w:val="00303C00"/>
    <w:rsid w:val="003063CC"/>
    <w:rsid w:val="003066FF"/>
    <w:rsid w:val="00311C22"/>
    <w:rsid w:val="003125B6"/>
    <w:rsid w:val="00314304"/>
    <w:rsid w:val="0031507C"/>
    <w:rsid w:val="003170C3"/>
    <w:rsid w:val="00321628"/>
    <w:rsid w:val="003216B2"/>
    <w:rsid w:val="003262CF"/>
    <w:rsid w:val="00327383"/>
    <w:rsid w:val="00327918"/>
    <w:rsid w:val="00330E11"/>
    <w:rsid w:val="00332A75"/>
    <w:rsid w:val="0033347A"/>
    <w:rsid w:val="00334E51"/>
    <w:rsid w:val="00337079"/>
    <w:rsid w:val="00342A4E"/>
    <w:rsid w:val="00343796"/>
    <w:rsid w:val="0034381B"/>
    <w:rsid w:val="00343C3F"/>
    <w:rsid w:val="00343ECC"/>
    <w:rsid w:val="0034434C"/>
    <w:rsid w:val="00344D7A"/>
    <w:rsid w:val="00345748"/>
    <w:rsid w:val="00350D41"/>
    <w:rsid w:val="00351817"/>
    <w:rsid w:val="00353F2D"/>
    <w:rsid w:val="00360771"/>
    <w:rsid w:val="0036080D"/>
    <w:rsid w:val="00362FA0"/>
    <w:rsid w:val="003642DC"/>
    <w:rsid w:val="00365DB2"/>
    <w:rsid w:val="00365EB1"/>
    <w:rsid w:val="00365FA0"/>
    <w:rsid w:val="00367C1C"/>
    <w:rsid w:val="00367FD3"/>
    <w:rsid w:val="00367FF1"/>
    <w:rsid w:val="003704ED"/>
    <w:rsid w:val="00376ECE"/>
    <w:rsid w:val="00381C7E"/>
    <w:rsid w:val="00383501"/>
    <w:rsid w:val="0038352F"/>
    <w:rsid w:val="003850D4"/>
    <w:rsid w:val="00385D47"/>
    <w:rsid w:val="0038640F"/>
    <w:rsid w:val="0038690D"/>
    <w:rsid w:val="003931C1"/>
    <w:rsid w:val="00396382"/>
    <w:rsid w:val="003964E6"/>
    <w:rsid w:val="00397583"/>
    <w:rsid w:val="003A0DFE"/>
    <w:rsid w:val="003A12AB"/>
    <w:rsid w:val="003A1697"/>
    <w:rsid w:val="003A3EB6"/>
    <w:rsid w:val="003A5C8A"/>
    <w:rsid w:val="003A6977"/>
    <w:rsid w:val="003A7AB1"/>
    <w:rsid w:val="003A7E4F"/>
    <w:rsid w:val="003B0082"/>
    <w:rsid w:val="003B1155"/>
    <w:rsid w:val="003B17CA"/>
    <w:rsid w:val="003B26F0"/>
    <w:rsid w:val="003B3D2B"/>
    <w:rsid w:val="003B70D1"/>
    <w:rsid w:val="003C121A"/>
    <w:rsid w:val="003C175E"/>
    <w:rsid w:val="003C3ADF"/>
    <w:rsid w:val="003C465B"/>
    <w:rsid w:val="003C586D"/>
    <w:rsid w:val="003C5A70"/>
    <w:rsid w:val="003D089B"/>
    <w:rsid w:val="003D0C8D"/>
    <w:rsid w:val="003D21AF"/>
    <w:rsid w:val="003D3AD2"/>
    <w:rsid w:val="003D3F22"/>
    <w:rsid w:val="003D6FC4"/>
    <w:rsid w:val="003D7525"/>
    <w:rsid w:val="003D7802"/>
    <w:rsid w:val="003D784E"/>
    <w:rsid w:val="003E0227"/>
    <w:rsid w:val="003E06B9"/>
    <w:rsid w:val="003E0FD5"/>
    <w:rsid w:val="003E2731"/>
    <w:rsid w:val="003E2F20"/>
    <w:rsid w:val="003E3142"/>
    <w:rsid w:val="003E4E21"/>
    <w:rsid w:val="003E5CC6"/>
    <w:rsid w:val="003E77B0"/>
    <w:rsid w:val="003E7A59"/>
    <w:rsid w:val="003E7B86"/>
    <w:rsid w:val="003F08D6"/>
    <w:rsid w:val="003F14D2"/>
    <w:rsid w:val="003F2C4D"/>
    <w:rsid w:val="003F3794"/>
    <w:rsid w:val="003F395F"/>
    <w:rsid w:val="003F3EFC"/>
    <w:rsid w:val="003F4CFF"/>
    <w:rsid w:val="003F6774"/>
    <w:rsid w:val="003F7ACD"/>
    <w:rsid w:val="00400F2B"/>
    <w:rsid w:val="00401AB5"/>
    <w:rsid w:val="004020D4"/>
    <w:rsid w:val="004040AE"/>
    <w:rsid w:val="0040474A"/>
    <w:rsid w:val="00412E92"/>
    <w:rsid w:val="00414D00"/>
    <w:rsid w:val="00415A64"/>
    <w:rsid w:val="0041636B"/>
    <w:rsid w:val="004204BB"/>
    <w:rsid w:val="00422DA3"/>
    <w:rsid w:val="00425446"/>
    <w:rsid w:val="00426C1E"/>
    <w:rsid w:val="004314B1"/>
    <w:rsid w:val="00431551"/>
    <w:rsid w:val="00431B09"/>
    <w:rsid w:val="0043424C"/>
    <w:rsid w:val="004350AA"/>
    <w:rsid w:val="0043562F"/>
    <w:rsid w:val="00436506"/>
    <w:rsid w:val="0043738E"/>
    <w:rsid w:val="00437B79"/>
    <w:rsid w:val="004414B4"/>
    <w:rsid w:val="00444689"/>
    <w:rsid w:val="00446E31"/>
    <w:rsid w:val="00447813"/>
    <w:rsid w:val="004506E2"/>
    <w:rsid w:val="004506F0"/>
    <w:rsid w:val="00450A69"/>
    <w:rsid w:val="0045199E"/>
    <w:rsid w:val="00452F50"/>
    <w:rsid w:val="004531DF"/>
    <w:rsid w:val="00453FBC"/>
    <w:rsid w:val="00455D3F"/>
    <w:rsid w:val="0045651C"/>
    <w:rsid w:val="00457F63"/>
    <w:rsid w:val="0046036D"/>
    <w:rsid w:val="00460A7B"/>
    <w:rsid w:val="004622AA"/>
    <w:rsid w:val="004644BE"/>
    <w:rsid w:val="00464A8D"/>
    <w:rsid w:val="004668D9"/>
    <w:rsid w:val="00466D40"/>
    <w:rsid w:val="0047179F"/>
    <w:rsid w:val="0047224A"/>
    <w:rsid w:val="00474F42"/>
    <w:rsid w:val="0047764D"/>
    <w:rsid w:val="004778C7"/>
    <w:rsid w:val="00477AA1"/>
    <w:rsid w:val="00477BCF"/>
    <w:rsid w:val="00477CAB"/>
    <w:rsid w:val="004809CB"/>
    <w:rsid w:val="00481ECA"/>
    <w:rsid w:val="00482086"/>
    <w:rsid w:val="00482B24"/>
    <w:rsid w:val="00482B7D"/>
    <w:rsid w:val="00485FB5"/>
    <w:rsid w:val="004870B6"/>
    <w:rsid w:val="00490884"/>
    <w:rsid w:val="004939B6"/>
    <w:rsid w:val="00494DD8"/>
    <w:rsid w:val="004968F1"/>
    <w:rsid w:val="004A092E"/>
    <w:rsid w:val="004A19D6"/>
    <w:rsid w:val="004A1B9B"/>
    <w:rsid w:val="004A2649"/>
    <w:rsid w:val="004A4386"/>
    <w:rsid w:val="004A47CB"/>
    <w:rsid w:val="004A4E46"/>
    <w:rsid w:val="004A6D0C"/>
    <w:rsid w:val="004A7450"/>
    <w:rsid w:val="004A7B99"/>
    <w:rsid w:val="004B0E6D"/>
    <w:rsid w:val="004B1665"/>
    <w:rsid w:val="004B1DAD"/>
    <w:rsid w:val="004B22B5"/>
    <w:rsid w:val="004B2329"/>
    <w:rsid w:val="004B359F"/>
    <w:rsid w:val="004B35CB"/>
    <w:rsid w:val="004C007B"/>
    <w:rsid w:val="004C13C9"/>
    <w:rsid w:val="004C295E"/>
    <w:rsid w:val="004C4494"/>
    <w:rsid w:val="004C5127"/>
    <w:rsid w:val="004C558D"/>
    <w:rsid w:val="004C60EA"/>
    <w:rsid w:val="004D0404"/>
    <w:rsid w:val="004D0CA7"/>
    <w:rsid w:val="004D0F73"/>
    <w:rsid w:val="004D1753"/>
    <w:rsid w:val="004D481E"/>
    <w:rsid w:val="004D5227"/>
    <w:rsid w:val="004D5DF1"/>
    <w:rsid w:val="004D617B"/>
    <w:rsid w:val="004D6D72"/>
    <w:rsid w:val="004D6F67"/>
    <w:rsid w:val="004D7097"/>
    <w:rsid w:val="004E09DE"/>
    <w:rsid w:val="004E0B1A"/>
    <w:rsid w:val="004E0B4A"/>
    <w:rsid w:val="004E1E7B"/>
    <w:rsid w:val="004E2193"/>
    <w:rsid w:val="004E2EA0"/>
    <w:rsid w:val="004E3933"/>
    <w:rsid w:val="004E4002"/>
    <w:rsid w:val="004F006E"/>
    <w:rsid w:val="004F071E"/>
    <w:rsid w:val="004F2930"/>
    <w:rsid w:val="004F295C"/>
    <w:rsid w:val="004F3A51"/>
    <w:rsid w:val="004F7594"/>
    <w:rsid w:val="004F7A6A"/>
    <w:rsid w:val="004F7C12"/>
    <w:rsid w:val="005020B4"/>
    <w:rsid w:val="00502C07"/>
    <w:rsid w:val="00503B0C"/>
    <w:rsid w:val="00504495"/>
    <w:rsid w:val="0050512D"/>
    <w:rsid w:val="00507D2B"/>
    <w:rsid w:val="0051145A"/>
    <w:rsid w:val="00513308"/>
    <w:rsid w:val="005150F7"/>
    <w:rsid w:val="00516428"/>
    <w:rsid w:val="0051689A"/>
    <w:rsid w:val="00517F9D"/>
    <w:rsid w:val="00521803"/>
    <w:rsid w:val="00522F7C"/>
    <w:rsid w:val="005244E9"/>
    <w:rsid w:val="0052563D"/>
    <w:rsid w:val="0052709F"/>
    <w:rsid w:val="00530827"/>
    <w:rsid w:val="00530877"/>
    <w:rsid w:val="00530AEF"/>
    <w:rsid w:val="00531378"/>
    <w:rsid w:val="00531C43"/>
    <w:rsid w:val="00532A6D"/>
    <w:rsid w:val="00533D33"/>
    <w:rsid w:val="00536962"/>
    <w:rsid w:val="00541EBE"/>
    <w:rsid w:val="00542864"/>
    <w:rsid w:val="00542B37"/>
    <w:rsid w:val="00543D36"/>
    <w:rsid w:val="005456A4"/>
    <w:rsid w:val="00546D3C"/>
    <w:rsid w:val="00550044"/>
    <w:rsid w:val="00551949"/>
    <w:rsid w:val="00551AC0"/>
    <w:rsid w:val="0055262A"/>
    <w:rsid w:val="00552E9D"/>
    <w:rsid w:val="00553D3C"/>
    <w:rsid w:val="00554E41"/>
    <w:rsid w:val="00555E17"/>
    <w:rsid w:val="00555F80"/>
    <w:rsid w:val="00560C43"/>
    <w:rsid w:val="00562C26"/>
    <w:rsid w:val="005631F2"/>
    <w:rsid w:val="00563870"/>
    <w:rsid w:val="00564276"/>
    <w:rsid w:val="005709AA"/>
    <w:rsid w:val="005710ED"/>
    <w:rsid w:val="00572B4B"/>
    <w:rsid w:val="0057396E"/>
    <w:rsid w:val="00573A67"/>
    <w:rsid w:val="0057444B"/>
    <w:rsid w:val="00576172"/>
    <w:rsid w:val="005763F7"/>
    <w:rsid w:val="0058183D"/>
    <w:rsid w:val="00581857"/>
    <w:rsid w:val="0058188D"/>
    <w:rsid w:val="0058196C"/>
    <w:rsid w:val="00583558"/>
    <w:rsid w:val="0058380A"/>
    <w:rsid w:val="0058716F"/>
    <w:rsid w:val="00587A96"/>
    <w:rsid w:val="00587B4A"/>
    <w:rsid w:val="005905A1"/>
    <w:rsid w:val="00591AF3"/>
    <w:rsid w:val="005920FC"/>
    <w:rsid w:val="005924D8"/>
    <w:rsid w:val="00593ADE"/>
    <w:rsid w:val="00593F1B"/>
    <w:rsid w:val="0059677F"/>
    <w:rsid w:val="00596A96"/>
    <w:rsid w:val="005973D3"/>
    <w:rsid w:val="005A1580"/>
    <w:rsid w:val="005A16FB"/>
    <w:rsid w:val="005A4899"/>
    <w:rsid w:val="005A64E3"/>
    <w:rsid w:val="005A6BAB"/>
    <w:rsid w:val="005A7178"/>
    <w:rsid w:val="005A77F0"/>
    <w:rsid w:val="005B1951"/>
    <w:rsid w:val="005B37EB"/>
    <w:rsid w:val="005B3C25"/>
    <w:rsid w:val="005B5DF1"/>
    <w:rsid w:val="005B5F23"/>
    <w:rsid w:val="005B78C1"/>
    <w:rsid w:val="005C00AA"/>
    <w:rsid w:val="005C090F"/>
    <w:rsid w:val="005C2363"/>
    <w:rsid w:val="005C35B2"/>
    <w:rsid w:val="005C42E4"/>
    <w:rsid w:val="005C4C52"/>
    <w:rsid w:val="005C5311"/>
    <w:rsid w:val="005C5391"/>
    <w:rsid w:val="005D5FA4"/>
    <w:rsid w:val="005D70C4"/>
    <w:rsid w:val="005D73F9"/>
    <w:rsid w:val="005D74FF"/>
    <w:rsid w:val="005D788F"/>
    <w:rsid w:val="005E1141"/>
    <w:rsid w:val="005E1957"/>
    <w:rsid w:val="005E1D15"/>
    <w:rsid w:val="005E307F"/>
    <w:rsid w:val="005E362D"/>
    <w:rsid w:val="005E5324"/>
    <w:rsid w:val="005E5393"/>
    <w:rsid w:val="005E7123"/>
    <w:rsid w:val="005E7FFA"/>
    <w:rsid w:val="005F2121"/>
    <w:rsid w:val="005F2E4E"/>
    <w:rsid w:val="005F3F5D"/>
    <w:rsid w:val="005F5FA5"/>
    <w:rsid w:val="005F5FEA"/>
    <w:rsid w:val="005F693E"/>
    <w:rsid w:val="006011E4"/>
    <w:rsid w:val="006028B3"/>
    <w:rsid w:val="00604D81"/>
    <w:rsid w:val="006056D9"/>
    <w:rsid w:val="00607B16"/>
    <w:rsid w:val="00610FA0"/>
    <w:rsid w:val="0061215B"/>
    <w:rsid w:val="00613505"/>
    <w:rsid w:val="006142C7"/>
    <w:rsid w:val="00614CEC"/>
    <w:rsid w:val="00614F62"/>
    <w:rsid w:val="00614F8E"/>
    <w:rsid w:val="00621646"/>
    <w:rsid w:val="00626370"/>
    <w:rsid w:val="006266F3"/>
    <w:rsid w:val="00626C50"/>
    <w:rsid w:val="006272C9"/>
    <w:rsid w:val="00627920"/>
    <w:rsid w:val="00633187"/>
    <w:rsid w:val="006333F8"/>
    <w:rsid w:val="00634360"/>
    <w:rsid w:val="006355E6"/>
    <w:rsid w:val="00635709"/>
    <w:rsid w:val="00635710"/>
    <w:rsid w:val="0063745D"/>
    <w:rsid w:val="00640110"/>
    <w:rsid w:val="00641C30"/>
    <w:rsid w:val="0064301C"/>
    <w:rsid w:val="006442A7"/>
    <w:rsid w:val="006448C7"/>
    <w:rsid w:val="00645FFF"/>
    <w:rsid w:val="00646D40"/>
    <w:rsid w:val="006513F9"/>
    <w:rsid w:val="00655BD2"/>
    <w:rsid w:val="00656AED"/>
    <w:rsid w:val="00657283"/>
    <w:rsid w:val="00657EF0"/>
    <w:rsid w:val="00662321"/>
    <w:rsid w:val="0066632F"/>
    <w:rsid w:val="00667E59"/>
    <w:rsid w:val="0067156F"/>
    <w:rsid w:val="00671DEB"/>
    <w:rsid w:val="00674571"/>
    <w:rsid w:val="006766AA"/>
    <w:rsid w:val="0067726D"/>
    <w:rsid w:val="00677753"/>
    <w:rsid w:val="00677904"/>
    <w:rsid w:val="00680268"/>
    <w:rsid w:val="00681ABC"/>
    <w:rsid w:val="00681EE4"/>
    <w:rsid w:val="0068363C"/>
    <w:rsid w:val="00685337"/>
    <w:rsid w:val="00686C25"/>
    <w:rsid w:val="00687CCF"/>
    <w:rsid w:val="0069387D"/>
    <w:rsid w:val="00693F35"/>
    <w:rsid w:val="006943B5"/>
    <w:rsid w:val="00695676"/>
    <w:rsid w:val="00695B98"/>
    <w:rsid w:val="006961E9"/>
    <w:rsid w:val="00696580"/>
    <w:rsid w:val="006967A4"/>
    <w:rsid w:val="006A094D"/>
    <w:rsid w:val="006A27B5"/>
    <w:rsid w:val="006A3DAF"/>
    <w:rsid w:val="006B1ACD"/>
    <w:rsid w:val="006B1E0E"/>
    <w:rsid w:val="006B21A6"/>
    <w:rsid w:val="006B28F5"/>
    <w:rsid w:val="006B39E0"/>
    <w:rsid w:val="006B3BC2"/>
    <w:rsid w:val="006B4E97"/>
    <w:rsid w:val="006B528D"/>
    <w:rsid w:val="006B577A"/>
    <w:rsid w:val="006C1308"/>
    <w:rsid w:val="006C2363"/>
    <w:rsid w:val="006C2B61"/>
    <w:rsid w:val="006C58E9"/>
    <w:rsid w:val="006C71F6"/>
    <w:rsid w:val="006D5102"/>
    <w:rsid w:val="006D59A6"/>
    <w:rsid w:val="006D5DB2"/>
    <w:rsid w:val="006D5F94"/>
    <w:rsid w:val="006D6367"/>
    <w:rsid w:val="006E0203"/>
    <w:rsid w:val="006E119D"/>
    <w:rsid w:val="006E1F21"/>
    <w:rsid w:val="006E2EFC"/>
    <w:rsid w:val="006E3056"/>
    <w:rsid w:val="006E3619"/>
    <w:rsid w:val="006E3AAE"/>
    <w:rsid w:val="006E4EB7"/>
    <w:rsid w:val="006F0AA7"/>
    <w:rsid w:val="006F26CD"/>
    <w:rsid w:val="006F2B0D"/>
    <w:rsid w:val="006F2BB9"/>
    <w:rsid w:val="006F372B"/>
    <w:rsid w:val="006F4126"/>
    <w:rsid w:val="006F5A8B"/>
    <w:rsid w:val="006F6327"/>
    <w:rsid w:val="006F6A81"/>
    <w:rsid w:val="007047FE"/>
    <w:rsid w:val="00705815"/>
    <w:rsid w:val="00705B51"/>
    <w:rsid w:val="00706491"/>
    <w:rsid w:val="007100CB"/>
    <w:rsid w:val="00711629"/>
    <w:rsid w:val="00713530"/>
    <w:rsid w:val="0071385B"/>
    <w:rsid w:val="00715ABA"/>
    <w:rsid w:val="0071666C"/>
    <w:rsid w:val="007202D8"/>
    <w:rsid w:val="007235D5"/>
    <w:rsid w:val="00723A4C"/>
    <w:rsid w:val="00726090"/>
    <w:rsid w:val="007269CD"/>
    <w:rsid w:val="00727CF3"/>
    <w:rsid w:val="00730004"/>
    <w:rsid w:val="0073026D"/>
    <w:rsid w:val="00730F20"/>
    <w:rsid w:val="0073180A"/>
    <w:rsid w:val="00731DE8"/>
    <w:rsid w:val="0073288D"/>
    <w:rsid w:val="00735A15"/>
    <w:rsid w:val="00735CC0"/>
    <w:rsid w:val="00736548"/>
    <w:rsid w:val="007405FB"/>
    <w:rsid w:val="00742FBC"/>
    <w:rsid w:val="00743E17"/>
    <w:rsid w:val="00744C1A"/>
    <w:rsid w:val="00744C3A"/>
    <w:rsid w:val="00744EA1"/>
    <w:rsid w:val="00745427"/>
    <w:rsid w:val="00745724"/>
    <w:rsid w:val="007458FE"/>
    <w:rsid w:val="007504E0"/>
    <w:rsid w:val="00750DE6"/>
    <w:rsid w:val="00754FCE"/>
    <w:rsid w:val="007556D8"/>
    <w:rsid w:val="00757392"/>
    <w:rsid w:val="007579DD"/>
    <w:rsid w:val="00760CB9"/>
    <w:rsid w:val="007614F0"/>
    <w:rsid w:val="00761601"/>
    <w:rsid w:val="00762183"/>
    <w:rsid w:val="00762288"/>
    <w:rsid w:val="007638B7"/>
    <w:rsid w:val="00764C6A"/>
    <w:rsid w:val="00765C0B"/>
    <w:rsid w:val="00765F94"/>
    <w:rsid w:val="0077006D"/>
    <w:rsid w:val="0077138C"/>
    <w:rsid w:val="00775EB7"/>
    <w:rsid w:val="00776413"/>
    <w:rsid w:val="00776417"/>
    <w:rsid w:val="0078048A"/>
    <w:rsid w:val="00784A3D"/>
    <w:rsid w:val="00785BC5"/>
    <w:rsid w:val="00786A96"/>
    <w:rsid w:val="00786ED6"/>
    <w:rsid w:val="00790D6A"/>
    <w:rsid w:val="0079134A"/>
    <w:rsid w:val="00791513"/>
    <w:rsid w:val="00792034"/>
    <w:rsid w:val="00792B46"/>
    <w:rsid w:val="00792CE7"/>
    <w:rsid w:val="0079612C"/>
    <w:rsid w:val="00797096"/>
    <w:rsid w:val="007A08C5"/>
    <w:rsid w:val="007A0A9C"/>
    <w:rsid w:val="007A19E4"/>
    <w:rsid w:val="007A2DA0"/>
    <w:rsid w:val="007A5B68"/>
    <w:rsid w:val="007B0624"/>
    <w:rsid w:val="007B1525"/>
    <w:rsid w:val="007B20BA"/>
    <w:rsid w:val="007B327D"/>
    <w:rsid w:val="007B341C"/>
    <w:rsid w:val="007B6689"/>
    <w:rsid w:val="007C27CF"/>
    <w:rsid w:val="007C3F0B"/>
    <w:rsid w:val="007C553E"/>
    <w:rsid w:val="007C6FBF"/>
    <w:rsid w:val="007D14EC"/>
    <w:rsid w:val="007D1ED3"/>
    <w:rsid w:val="007D32EE"/>
    <w:rsid w:val="007D4139"/>
    <w:rsid w:val="007D4DEB"/>
    <w:rsid w:val="007D543E"/>
    <w:rsid w:val="007D6029"/>
    <w:rsid w:val="007D6D46"/>
    <w:rsid w:val="007D708E"/>
    <w:rsid w:val="007E1A1C"/>
    <w:rsid w:val="007E27DA"/>
    <w:rsid w:val="007E3965"/>
    <w:rsid w:val="007E6AD0"/>
    <w:rsid w:val="007F1992"/>
    <w:rsid w:val="007F35F7"/>
    <w:rsid w:val="007F3908"/>
    <w:rsid w:val="007F506E"/>
    <w:rsid w:val="007F51A7"/>
    <w:rsid w:val="007F5294"/>
    <w:rsid w:val="007F6F1C"/>
    <w:rsid w:val="007F7F95"/>
    <w:rsid w:val="00800841"/>
    <w:rsid w:val="00801526"/>
    <w:rsid w:val="008020ED"/>
    <w:rsid w:val="00802744"/>
    <w:rsid w:val="00802EBE"/>
    <w:rsid w:val="0080428E"/>
    <w:rsid w:val="00804631"/>
    <w:rsid w:val="00805ECB"/>
    <w:rsid w:val="008066EA"/>
    <w:rsid w:val="0080707D"/>
    <w:rsid w:val="0081059E"/>
    <w:rsid w:val="008111AF"/>
    <w:rsid w:val="0081402D"/>
    <w:rsid w:val="008154A7"/>
    <w:rsid w:val="0081771B"/>
    <w:rsid w:val="00817FDC"/>
    <w:rsid w:val="00820AD2"/>
    <w:rsid w:val="00820E7D"/>
    <w:rsid w:val="00823118"/>
    <w:rsid w:val="00824631"/>
    <w:rsid w:val="00825CA8"/>
    <w:rsid w:val="0082667F"/>
    <w:rsid w:val="00826BE0"/>
    <w:rsid w:val="00827717"/>
    <w:rsid w:val="00830081"/>
    <w:rsid w:val="00831C12"/>
    <w:rsid w:val="00832834"/>
    <w:rsid w:val="008346B6"/>
    <w:rsid w:val="0083738D"/>
    <w:rsid w:val="0084065D"/>
    <w:rsid w:val="00841234"/>
    <w:rsid w:val="0084407E"/>
    <w:rsid w:val="00846264"/>
    <w:rsid w:val="008463EC"/>
    <w:rsid w:val="0084671F"/>
    <w:rsid w:val="008469B3"/>
    <w:rsid w:val="008508E0"/>
    <w:rsid w:val="0085649F"/>
    <w:rsid w:val="00856BA0"/>
    <w:rsid w:val="00856E0F"/>
    <w:rsid w:val="0086061E"/>
    <w:rsid w:val="0086484E"/>
    <w:rsid w:val="00864E65"/>
    <w:rsid w:val="00870666"/>
    <w:rsid w:val="008719B9"/>
    <w:rsid w:val="00871EB1"/>
    <w:rsid w:val="008741B0"/>
    <w:rsid w:val="008816CB"/>
    <w:rsid w:val="00884221"/>
    <w:rsid w:val="00884D35"/>
    <w:rsid w:val="00886BA6"/>
    <w:rsid w:val="00886DA7"/>
    <w:rsid w:val="00887B4E"/>
    <w:rsid w:val="00887B64"/>
    <w:rsid w:val="00887F33"/>
    <w:rsid w:val="00890A2C"/>
    <w:rsid w:val="008916D0"/>
    <w:rsid w:val="0089218F"/>
    <w:rsid w:val="00892570"/>
    <w:rsid w:val="00892F52"/>
    <w:rsid w:val="008959EB"/>
    <w:rsid w:val="00895FCF"/>
    <w:rsid w:val="00896990"/>
    <w:rsid w:val="00896BF1"/>
    <w:rsid w:val="008A210E"/>
    <w:rsid w:val="008A3CDC"/>
    <w:rsid w:val="008A5799"/>
    <w:rsid w:val="008A69B3"/>
    <w:rsid w:val="008A6FE2"/>
    <w:rsid w:val="008A7E8E"/>
    <w:rsid w:val="008B0004"/>
    <w:rsid w:val="008B098F"/>
    <w:rsid w:val="008B15FC"/>
    <w:rsid w:val="008B1B76"/>
    <w:rsid w:val="008B25CD"/>
    <w:rsid w:val="008B3644"/>
    <w:rsid w:val="008B4384"/>
    <w:rsid w:val="008B63A1"/>
    <w:rsid w:val="008C3200"/>
    <w:rsid w:val="008C4E77"/>
    <w:rsid w:val="008C64A2"/>
    <w:rsid w:val="008C6E1B"/>
    <w:rsid w:val="008D00BC"/>
    <w:rsid w:val="008D1CA5"/>
    <w:rsid w:val="008D1EFB"/>
    <w:rsid w:val="008D256A"/>
    <w:rsid w:val="008D2AE0"/>
    <w:rsid w:val="008D2E37"/>
    <w:rsid w:val="008D40A2"/>
    <w:rsid w:val="008D5298"/>
    <w:rsid w:val="008D7EC0"/>
    <w:rsid w:val="008E04A1"/>
    <w:rsid w:val="008E17E3"/>
    <w:rsid w:val="008E22F0"/>
    <w:rsid w:val="008E3580"/>
    <w:rsid w:val="008E35FD"/>
    <w:rsid w:val="008E4288"/>
    <w:rsid w:val="008E4757"/>
    <w:rsid w:val="008E5598"/>
    <w:rsid w:val="008E5849"/>
    <w:rsid w:val="008E5B47"/>
    <w:rsid w:val="008F0296"/>
    <w:rsid w:val="008F3E1E"/>
    <w:rsid w:val="008F5938"/>
    <w:rsid w:val="008F6FCC"/>
    <w:rsid w:val="008F767D"/>
    <w:rsid w:val="00902A6E"/>
    <w:rsid w:val="0090559B"/>
    <w:rsid w:val="00907C7B"/>
    <w:rsid w:val="0091289F"/>
    <w:rsid w:val="00913CC7"/>
    <w:rsid w:val="00915846"/>
    <w:rsid w:val="00916142"/>
    <w:rsid w:val="009165E5"/>
    <w:rsid w:val="00917154"/>
    <w:rsid w:val="00917A9B"/>
    <w:rsid w:val="00917E8D"/>
    <w:rsid w:val="00920327"/>
    <w:rsid w:val="00920424"/>
    <w:rsid w:val="009209B0"/>
    <w:rsid w:val="00920BD2"/>
    <w:rsid w:val="009233DE"/>
    <w:rsid w:val="009238BD"/>
    <w:rsid w:val="00925045"/>
    <w:rsid w:val="009258B3"/>
    <w:rsid w:val="00925DFA"/>
    <w:rsid w:val="00927EC9"/>
    <w:rsid w:val="00932B6E"/>
    <w:rsid w:val="0093425E"/>
    <w:rsid w:val="00936CC3"/>
    <w:rsid w:val="00940FF7"/>
    <w:rsid w:val="00941473"/>
    <w:rsid w:val="00941BA4"/>
    <w:rsid w:val="00941C6D"/>
    <w:rsid w:val="00941CB8"/>
    <w:rsid w:val="0094331E"/>
    <w:rsid w:val="00943572"/>
    <w:rsid w:val="009443C7"/>
    <w:rsid w:val="009459A5"/>
    <w:rsid w:val="009504AD"/>
    <w:rsid w:val="009505A4"/>
    <w:rsid w:val="0095161A"/>
    <w:rsid w:val="00952BC7"/>
    <w:rsid w:val="00953C6B"/>
    <w:rsid w:val="00953E95"/>
    <w:rsid w:val="00956891"/>
    <w:rsid w:val="00963832"/>
    <w:rsid w:val="009638E5"/>
    <w:rsid w:val="009649A1"/>
    <w:rsid w:val="009650A8"/>
    <w:rsid w:val="00965B87"/>
    <w:rsid w:val="00966C26"/>
    <w:rsid w:val="00970070"/>
    <w:rsid w:val="00972A02"/>
    <w:rsid w:val="00972F76"/>
    <w:rsid w:val="00973860"/>
    <w:rsid w:val="0097489A"/>
    <w:rsid w:val="009756EA"/>
    <w:rsid w:val="00976EEB"/>
    <w:rsid w:val="009813DB"/>
    <w:rsid w:val="00982426"/>
    <w:rsid w:val="00982C71"/>
    <w:rsid w:val="0098345D"/>
    <w:rsid w:val="0098467A"/>
    <w:rsid w:val="00985947"/>
    <w:rsid w:val="009877D6"/>
    <w:rsid w:val="00987D2B"/>
    <w:rsid w:val="009901B1"/>
    <w:rsid w:val="00990AAE"/>
    <w:rsid w:val="00990E44"/>
    <w:rsid w:val="00991628"/>
    <w:rsid w:val="00991652"/>
    <w:rsid w:val="00991683"/>
    <w:rsid w:val="0099212A"/>
    <w:rsid w:val="009931F0"/>
    <w:rsid w:val="00993E0A"/>
    <w:rsid w:val="009940A7"/>
    <w:rsid w:val="009962F2"/>
    <w:rsid w:val="00996747"/>
    <w:rsid w:val="00997728"/>
    <w:rsid w:val="00997E64"/>
    <w:rsid w:val="009A03A4"/>
    <w:rsid w:val="009A08CE"/>
    <w:rsid w:val="009A11D8"/>
    <w:rsid w:val="009A2808"/>
    <w:rsid w:val="009A42C5"/>
    <w:rsid w:val="009A6126"/>
    <w:rsid w:val="009B02BA"/>
    <w:rsid w:val="009B1AD4"/>
    <w:rsid w:val="009B1CF6"/>
    <w:rsid w:val="009B3155"/>
    <w:rsid w:val="009B4B0F"/>
    <w:rsid w:val="009B6292"/>
    <w:rsid w:val="009B634C"/>
    <w:rsid w:val="009C0762"/>
    <w:rsid w:val="009C0F72"/>
    <w:rsid w:val="009C1D50"/>
    <w:rsid w:val="009C2390"/>
    <w:rsid w:val="009C3291"/>
    <w:rsid w:val="009C5247"/>
    <w:rsid w:val="009C5534"/>
    <w:rsid w:val="009C7762"/>
    <w:rsid w:val="009C7E07"/>
    <w:rsid w:val="009D03BB"/>
    <w:rsid w:val="009D18D0"/>
    <w:rsid w:val="009D2CE9"/>
    <w:rsid w:val="009D62E4"/>
    <w:rsid w:val="009D658A"/>
    <w:rsid w:val="009E02E8"/>
    <w:rsid w:val="009E0DC2"/>
    <w:rsid w:val="009E106B"/>
    <w:rsid w:val="009E15A1"/>
    <w:rsid w:val="009E3E49"/>
    <w:rsid w:val="009E75E8"/>
    <w:rsid w:val="009E7B37"/>
    <w:rsid w:val="009E7CEE"/>
    <w:rsid w:val="009F0BA2"/>
    <w:rsid w:val="009F2C02"/>
    <w:rsid w:val="009F2FD1"/>
    <w:rsid w:val="009F3DE7"/>
    <w:rsid w:val="009F433C"/>
    <w:rsid w:val="009F4477"/>
    <w:rsid w:val="009F587C"/>
    <w:rsid w:val="009F63FD"/>
    <w:rsid w:val="009F6B29"/>
    <w:rsid w:val="009F6CDA"/>
    <w:rsid w:val="009F6D6C"/>
    <w:rsid w:val="009F7099"/>
    <w:rsid w:val="009F7559"/>
    <w:rsid w:val="00A00D1D"/>
    <w:rsid w:val="00A023DB"/>
    <w:rsid w:val="00A03F12"/>
    <w:rsid w:val="00A04829"/>
    <w:rsid w:val="00A07636"/>
    <w:rsid w:val="00A078A0"/>
    <w:rsid w:val="00A1571E"/>
    <w:rsid w:val="00A15BF8"/>
    <w:rsid w:val="00A16370"/>
    <w:rsid w:val="00A166A2"/>
    <w:rsid w:val="00A169C0"/>
    <w:rsid w:val="00A178CF"/>
    <w:rsid w:val="00A17E6B"/>
    <w:rsid w:val="00A22471"/>
    <w:rsid w:val="00A2365E"/>
    <w:rsid w:val="00A243AD"/>
    <w:rsid w:val="00A24E53"/>
    <w:rsid w:val="00A24FE4"/>
    <w:rsid w:val="00A326A0"/>
    <w:rsid w:val="00A35DEA"/>
    <w:rsid w:val="00A36D9B"/>
    <w:rsid w:val="00A40029"/>
    <w:rsid w:val="00A400A8"/>
    <w:rsid w:val="00A40D13"/>
    <w:rsid w:val="00A425C8"/>
    <w:rsid w:val="00A43228"/>
    <w:rsid w:val="00A445B6"/>
    <w:rsid w:val="00A450B5"/>
    <w:rsid w:val="00A506DF"/>
    <w:rsid w:val="00A50956"/>
    <w:rsid w:val="00A51FD6"/>
    <w:rsid w:val="00A52744"/>
    <w:rsid w:val="00A53FB5"/>
    <w:rsid w:val="00A55ED4"/>
    <w:rsid w:val="00A6239B"/>
    <w:rsid w:val="00A62F4F"/>
    <w:rsid w:val="00A634BB"/>
    <w:rsid w:val="00A648EC"/>
    <w:rsid w:val="00A6499A"/>
    <w:rsid w:val="00A662BF"/>
    <w:rsid w:val="00A6705C"/>
    <w:rsid w:val="00A67B4B"/>
    <w:rsid w:val="00A70AD4"/>
    <w:rsid w:val="00A72313"/>
    <w:rsid w:val="00A72954"/>
    <w:rsid w:val="00A73339"/>
    <w:rsid w:val="00A73638"/>
    <w:rsid w:val="00A74751"/>
    <w:rsid w:val="00A805FB"/>
    <w:rsid w:val="00A80F99"/>
    <w:rsid w:val="00A81F6D"/>
    <w:rsid w:val="00A82456"/>
    <w:rsid w:val="00A83604"/>
    <w:rsid w:val="00A8799C"/>
    <w:rsid w:val="00A9080C"/>
    <w:rsid w:val="00A908DB"/>
    <w:rsid w:val="00A9107D"/>
    <w:rsid w:val="00A913B0"/>
    <w:rsid w:val="00A9165F"/>
    <w:rsid w:val="00A970C8"/>
    <w:rsid w:val="00A971E2"/>
    <w:rsid w:val="00AA0164"/>
    <w:rsid w:val="00AA04A7"/>
    <w:rsid w:val="00AA1793"/>
    <w:rsid w:val="00AA1C3E"/>
    <w:rsid w:val="00AA2F37"/>
    <w:rsid w:val="00AA32AA"/>
    <w:rsid w:val="00AA4EBE"/>
    <w:rsid w:val="00AA6FD7"/>
    <w:rsid w:val="00AA7678"/>
    <w:rsid w:val="00AB1054"/>
    <w:rsid w:val="00AB7F03"/>
    <w:rsid w:val="00AC05E8"/>
    <w:rsid w:val="00AC09FF"/>
    <w:rsid w:val="00AC2CBF"/>
    <w:rsid w:val="00AD1FC0"/>
    <w:rsid w:val="00AD4FD1"/>
    <w:rsid w:val="00AD731A"/>
    <w:rsid w:val="00AE1DDC"/>
    <w:rsid w:val="00AE49A1"/>
    <w:rsid w:val="00AE5119"/>
    <w:rsid w:val="00AE5DA9"/>
    <w:rsid w:val="00AE5E89"/>
    <w:rsid w:val="00AE6723"/>
    <w:rsid w:val="00AE69C9"/>
    <w:rsid w:val="00AE6D57"/>
    <w:rsid w:val="00AE7925"/>
    <w:rsid w:val="00AF14E0"/>
    <w:rsid w:val="00AF1AE7"/>
    <w:rsid w:val="00AF224D"/>
    <w:rsid w:val="00AF321C"/>
    <w:rsid w:val="00AF3959"/>
    <w:rsid w:val="00AF5C47"/>
    <w:rsid w:val="00AF6720"/>
    <w:rsid w:val="00AF742C"/>
    <w:rsid w:val="00B011C8"/>
    <w:rsid w:val="00B01607"/>
    <w:rsid w:val="00B0249C"/>
    <w:rsid w:val="00B03C86"/>
    <w:rsid w:val="00B04454"/>
    <w:rsid w:val="00B05CB2"/>
    <w:rsid w:val="00B060E5"/>
    <w:rsid w:val="00B15D8E"/>
    <w:rsid w:val="00B16BC0"/>
    <w:rsid w:val="00B173A2"/>
    <w:rsid w:val="00B17620"/>
    <w:rsid w:val="00B17B4B"/>
    <w:rsid w:val="00B17CBC"/>
    <w:rsid w:val="00B203DD"/>
    <w:rsid w:val="00B215B7"/>
    <w:rsid w:val="00B22261"/>
    <w:rsid w:val="00B22902"/>
    <w:rsid w:val="00B2784A"/>
    <w:rsid w:val="00B27B7A"/>
    <w:rsid w:val="00B27F38"/>
    <w:rsid w:val="00B30DCC"/>
    <w:rsid w:val="00B3322A"/>
    <w:rsid w:val="00B351F4"/>
    <w:rsid w:val="00B36BD5"/>
    <w:rsid w:val="00B3765D"/>
    <w:rsid w:val="00B4204B"/>
    <w:rsid w:val="00B43552"/>
    <w:rsid w:val="00B44E38"/>
    <w:rsid w:val="00B452E2"/>
    <w:rsid w:val="00B45EEE"/>
    <w:rsid w:val="00B4734E"/>
    <w:rsid w:val="00B50039"/>
    <w:rsid w:val="00B50D76"/>
    <w:rsid w:val="00B5174F"/>
    <w:rsid w:val="00B518B9"/>
    <w:rsid w:val="00B52FD8"/>
    <w:rsid w:val="00B53099"/>
    <w:rsid w:val="00B55E2A"/>
    <w:rsid w:val="00B619E2"/>
    <w:rsid w:val="00B63CA5"/>
    <w:rsid w:val="00B6471C"/>
    <w:rsid w:val="00B653A3"/>
    <w:rsid w:val="00B65B7A"/>
    <w:rsid w:val="00B678F0"/>
    <w:rsid w:val="00B7030C"/>
    <w:rsid w:val="00B7105D"/>
    <w:rsid w:val="00B75305"/>
    <w:rsid w:val="00B76972"/>
    <w:rsid w:val="00B77625"/>
    <w:rsid w:val="00B77BF6"/>
    <w:rsid w:val="00B77C43"/>
    <w:rsid w:val="00B8172F"/>
    <w:rsid w:val="00B81E68"/>
    <w:rsid w:val="00B84083"/>
    <w:rsid w:val="00B866DC"/>
    <w:rsid w:val="00B867B1"/>
    <w:rsid w:val="00B86EFB"/>
    <w:rsid w:val="00B874ED"/>
    <w:rsid w:val="00B87A2B"/>
    <w:rsid w:val="00B906AA"/>
    <w:rsid w:val="00B923A2"/>
    <w:rsid w:val="00B92A87"/>
    <w:rsid w:val="00B94127"/>
    <w:rsid w:val="00B94DCC"/>
    <w:rsid w:val="00B96651"/>
    <w:rsid w:val="00B979FD"/>
    <w:rsid w:val="00B97AF2"/>
    <w:rsid w:val="00BA0912"/>
    <w:rsid w:val="00BA3F66"/>
    <w:rsid w:val="00BA7620"/>
    <w:rsid w:val="00BA792D"/>
    <w:rsid w:val="00BB13CA"/>
    <w:rsid w:val="00BB2A48"/>
    <w:rsid w:val="00BB31DA"/>
    <w:rsid w:val="00BB36E0"/>
    <w:rsid w:val="00BB592D"/>
    <w:rsid w:val="00BB755B"/>
    <w:rsid w:val="00BC1743"/>
    <w:rsid w:val="00BC25ED"/>
    <w:rsid w:val="00BC30B4"/>
    <w:rsid w:val="00BC4AF0"/>
    <w:rsid w:val="00BC4D04"/>
    <w:rsid w:val="00BC612F"/>
    <w:rsid w:val="00BC6534"/>
    <w:rsid w:val="00BC72D5"/>
    <w:rsid w:val="00BC7589"/>
    <w:rsid w:val="00BC77EF"/>
    <w:rsid w:val="00BC7AD6"/>
    <w:rsid w:val="00BC7D02"/>
    <w:rsid w:val="00BD0577"/>
    <w:rsid w:val="00BD0834"/>
    <w:rsid w:val="00BD1E36"/>
    <w:rsid w:val="00BD468B"/>
    <w:rsid w:val="00BD579E"/>
    <w:rsid w:val="00BD7BD3"/>
    <w:rsid w:val="00BE127E"/>
    <w:rsid w:val="00BE3483"/>
    <w:rsid w:val="00BE5BEB"/>
    <w:rsid w:val="00BE6222"/>
    <w:rsid w:val="00BE78E8"/>
    <w:rsid w:val="00BF092B"/>
    <w:rsid w:val="00BF1576"/>
    <w:rsid w:val="00BF1800"/>
    <w:rsid w:val="00BF2648"/>
    <w:rsid w:val="00BF4AA9"/>
    <w:rsid w:val="00BF5B37"/>
    <w:rsid w:val="00BF666A"/>
    <w:rsid w:val="00C016AF"/>
    <w:rsid w:val="00C01D9B"/>
    <w:rsid w:val="00C0355D"/>
    <w:rsid w:val="00C04075"/>
    <w:rsid w:val="00C047FB"/>
    <w:rsid w:val="00C04C3F"/>
    <w:rsid w:val="00C04DE7"/>
    <w:rsid w:val="00C057CC"/>
    <w:rsid w:val="00C061BF"/>
    <w:rsid w:val="00C06B12"/>
    <w:rsid w:val="00C07062"/>
    <w:rsid w:val="00C07649"/>
    <w:rsid w:val="00C119C2"/>
    <w:rsid w:val="00C12170"/>
    <w:rsid w:val="00C121F3"/>
    <w:rsid w:val="00C12C16"/>
    <w:rsid w:val="00C132F7"/>
    <w:rsid w:val="00C134B3"/>
    <w:rsid w:val="00C13F86"/>
    <w:rsid w:val="00C153FF"/>
    <w:rsid w:val="00C16580"/>
    <w:rsid w:val="00C17260"/>
    <w:rsid w:val="00C21615"/>
    <w:rsid w:val="00C22904"/>
    <w:rsid w:val="00C22CC1"/>
    <w:rsid w:val="00C23E60"/>
    <w:rsid w:val="00C23E9E"/>
    <w:rsid w:val="00C240CF"/>
    <w:rsid w:val="00C26B03"/>
    <w:rsid w:val="00C2783F"/>
    <w:rsid w:val="00C31AF2"/>
    <w:rsid w:val="00C31D1A"/>
    <w:rsid w:val="00C3222D"/>
    <w:rsid w:val="00C344A5"/>
    <w:rsid w:val="00C40C7E"/>
    <w:rsid w:val="00C4283B"/>
    <w:rsid w:val="00C43156"/>
    <w:rsid w:val="00C43604"/>
    <w:rsid w:val="00C44A4D"/>
    <w:rsid w:val="00C455CC"/>
    <w:rsid w:val="00C46376"/>
    <w:rsid w:val="00C46B75"/>
    <w:rsid w:val="00C46C36"/>
    <w:rsid w:val="00C50A12"/>
    <w:rsid w:val="00C5275A"/>
    <w:rsid w:val="00C55684"/>
    <w:rsid w:val="00C557B6"/>
    <w:rsid w:val="00C5621D"/>
    <w:rsid w:val="00C56224"/>
    <w:rsid w:val="00C5730D"/>
    <w:rsid w:val="00C57730"/>
    <w:rsid w:val="00C63A4D"/>
    <w:rsid w:val="00C64C1E"/>
    <w:rsid w:val="00C64F5B"/>
    <w:rsid w:val="00C64FEA"/>
    <w:rsid w:val="00C65280"/>
    <w:rsid w:val="00C663E8"/>
    <w:rsid w:val="00C6709E"/>
    <w:rsid w:val="00C71D12"/>
    <w:rsid w:val="00C751C8"/>
    <w:rsid w:val="00C76C5C"/>
    <w:rsid w:val="00C844A5"/>
    <w:rsid w:val="00C8489A"/>
    <w:rsid w:val="00C84C1C"/>
    <w:rsid w:val="00C85111"/>
    <w:rsid w:val="00C8577F"/>
    <w:rsid w:val="00C85DFE"/>
    <w:rsid w:val="00C87F30"/>
    <w:rsid w:val="00C91A9F"/>
    <w:rsid w:val="00C930D5"/>
    <w:rsid w:val="00C93C6E"/>
    <w:rsid w:val="00C94988"/>
    <w:rsid w:val="00CA0C0F"/>
    <w:rsid w:val="00CA1BB5"/>
    <w:rsid w:val="00CA31E7"/>
    <w:rsid w:val="00CA49E4"/>
    <w:rsid w:val="00CA5B0D"/>
    <w:rsid w:val="00CB0856"/>
    <w:rsid w:val="00CB1858"/>
    <w:rsid w:val="00CB232C"/>
    <w:rsid w:val="00CB3094"/>
    <w:rsid w:val="00CB3B66"/>
    <w:rsid w:val="00CB4230"/>
    <w:rsid w:val="00CB657F"/>
    <w:rsid w:val="00CB77DB"/>
    <w:rsid w:val="00CB7AE6"/>
    <w:rsid w:val="00CC1801"/>
    <w:rsid w:val="00CC203F"/>
    <w:rsid w:val="00CC4AD9"/>
    <w:rsid w:val="00CC6938"/>
    <w:rsid w:val="00CD0551"/>
    <w:rsid w:val="00CD2EBD"/>
    <w:rsid w:val="00CD3EC4"/>
    <w:rsid w:val="00CD4DDF"/>
    <w:rsid w:val="00CD76CA"/>
    <w:rsid w:val="00CE00B7"/>
    <w:rsid w:val="00CE19DD"/>
    <w:rsid w:val="00CE30B2"/>
    <w:rsid w:val="00CE48CE"/>
    <w:rsid w:val="00CE4BEB"/>
    <w:rsid w:val="00CE5B49"/>
    <w:rsid w:val="00CE6BBE"/>
    <w:rsid w:val="00CE70D1"/>
    <w:rsid w:val="00CF0237"/>
    <w:rsid w:val="00CF270E"/>
    <w:rsid w:val="00CF2E27"/>
    <w:rsid w:val="00CF5089"/>
    <w:rsid w:val="00CF6473"/>
    <w:rsid w:val="00CF6928"/>
    <w:rsid w:val="00D01505"/>
    <w:rsid w:val="00D02C29"/>
    <w:rsid w:val="00D03EEA"/>
    <w:rsid w:val="00D05AD8"/>
    <w:rsid w:val="00D05B14"/>
    <w:rsid w:val="00D07D5C"/>
    <w:rsid w:val="00D10D2E"/>
    <w:rsid w:val="00D11FAD"/>
    <w:rsid w:val="00D12097"/>
    <w:rsid w:val="00D124B3"/>
    <w:rsid w:val="00D126A2"/>
    <w:rsid w:val="00D12AE8"/>
    <w:rsid w:val="00D12B10"/>
    <w:rsid w:val="00D12CEA"/>
    <w:rsid w:val="00D12F44"/>
    <w:rsid w:val="00D1625B"/>
    <w:rsid w:val="00D16538"/>
    <w:rsid w:val="00D16A8F"/>
    <w:rsid w:val="00D17057"/>
    <w:rsid w:val="00D17EC5"/>
    <w:rsid w:val="00D22DEF"/>
    <w:rsid w:val="00D23C97"/>
    <w:rsid w:val="00D23FB5"/>
    <w:rsid w:val="00D26197"/>
    <w:rsid w:val="00D26FAC"/>
    <w:rsid w:val="00D3171E"/>
    <w:rsid w:val="00D31DD9"/>
    <w:rsid w:val="00D32DB0"/>
    <w:rsid w:val="00D34964"/>
    <w:rsid w:val="00D34C5A"/>
    <w:rsid w:val="00D35E0E"/>
    <w:rsid w:val="00D41DDF"/>
    <w:rsid w:val="00D42C57"/>
    <w:rsid w:val="00D474FE"/>
    <w:rsid w:val="00D50F2E"/>
    <w:rsid w:val="00D5127E"/>
    <w:rsid w:val="00D5247E"/>
    <w:rsid w:val="00D546E1"/>
    <w:rsid w:val="00D54A0A"/>
    <w:rsid w:val="00D61A53"/>
    <w:rsid w:val="00D63F24"/>
    <w:rsid w:val="00D64D75"/>
    <w:rsid w:val="00D64DDA"/>
    <w:rsid w:val="00D65DDD"/>
    <w:rsid w:val="00D66757"/>
    <w:rsid w:val="00D670DF"/>
    <w:rsid w:val="00D71F71"/>
    <w:rsid w:val="00D75317"/>
    <w:rsid w:val="00D8442B"/>
    <w:rsid w:val="00D87E1B"/>
    <w:rsid w:val="00D90C7D"/>
    <w:rsid w:val="00D934C6"/>
    <w:rsid w:val="00D9392C"/>
    <w:rsid w:val="00D95282"/>
    <w:rsid w:val="00DA0BA0"/>
    <w:rsid w:val="00DA17DE"/>
    <w:rsid w:val="00DA1904"/>
    <w:rsid w:val="00DA36DE"/>
    <w:rsid w:val="00DA473F"/>
    <w:rsid w:val="00DA495E"/>
    <w:rsid w:val="00DA5324"/>
    <w:rsid w:val="00DA6666"/>
    <w:rsid w:val="00DA7112"/>
    <w:rsid w:val="00DA7E59"/>
    <w:rsid w:val="00DB0837"/>
    <w:rsid w:val="00DB3E3B"/>
    <w:rsid w:val="00DB5633"/>
    <w:rsid w:val="00DB5820"/>
    <w:rsid w:val="00DC00D1"/>
    <w:rsid w:val="00DC1ED4"/>
    <w:rsid w:val="00DC421C"/>
    <w:rsid w:val="00DC6D03"/>
    <w:rsid w:val="00DC6DB0"/>
    <w:rsid w:val="00DC76B5"/>
    <w:rsid w:val="00DD0558"/>
    <w:rsid w:val="00DD0FE9"/>
    <w:rsid w:val="00DD1A09"/>
    <w:rsid w:val="00DD1DEB"/>
    <w:rsid w:val="00DD21EA"/>
    <w:rsid w:val="00DD2223"/>
    <w:rsid w:val="00DD590A"/>
    <w:rsid w:val="00DD6CA5"/>
    <w:rsid w:val="00DD70A6"/>
    <w:rsid w:val="00DE080D"/>
    <w:rsid w:val="00DE1012"/>
    <w:rsid w:val="00DE3051"/>
    <w:rsid w:val="00DE397E"/>
    <w:rsid w:val="00DE569E"/>
    <w:rsid w:val="00DE6DBF"/>
    <w:rsid w:val="00DF16A6"/>
    <w:rsid w:val="00DF2B4B"/>
    <w:rsid w:val="00DF2E56"/>
    <w:rsid w:val="00DF3911"/>
    <w:rsid w:val="00DF421B"/>
    <w:rsid w:val="00DF4AE5"/>
    <w:rsid w:val="00DF52A4"/>
    <w:rsid w:val="00DF5F72"/>
    <w:rsid w:val="00DF625B"/>
    <w:rsid w:val="00DF67D4"/>
    <w:rsid w:val="00DF6EE9"/>
    <w:rsid w:val="00E04821"/>
    <w:rsid w:val="00E06078"/>
    <w:rsid w:val="00E0670E"/>
    <w:rsid w:val="00E11130"/>
    <w:rsid w:val="00E11D87"/>
    <w:rsid w:val="00E12146"/>
    <w:rsid w:val="00E13AFC"/>
    <w:rsid w:val="00E13F6F"/>
    <w:rsid w:val="00E141E2"/>
    <w:rsid w:val="00E145D0"/>
    <w:rsid w:val="00E14ACB"/>
    <w:rsid w:val="00E15660"/>
    <w:rsid w:val="00E15CEA"/>
    <w:rsid w:val="00E17856"/>
    <w:rsid w:val="00E20724"/>
    <w:rsid w:val="00E20A03"/>
    <w:rsid w:val="00E21589"/>
    <w:rsid w:val="00E21B38"/>
    <w:rsid w:val="00E231CA"/>
    <w:rsid w:val="00E26C41"/>
    <w:rsid w:val="00E27A23"/>
    <w:rsid w:val="00E31C15"/>
    <w:rsid w:val="00E33A86"/>
    <w:rsid w:val="00E36CD7"/>
    <w:rsid w:val="00E407CC"/>
    <w:rsid w:val="00E42ED4"/>
    <w:rsid w:val="00E43025"/>
    <w:rsid w:val="00E436C4"/>
    <w:rsid w:val="00E44091"/>
    <w:rsid w:val="00E44665"/>
    <w:rsid w:val="00E46589"/>
    <w:rsid w:val="00E466D1"/>
    <w:rsid w:val="00E51C20"/>
    <w:rsid w:val="00E51F86"/>
    <w:rsid w:val="00E52293"/>
    <w:rsid w:val="00E52A08"/>
    <w:rsid w:val="00E5450B"/>
    <w:rsid w:val="00E5470B"/>
    <w:rsid w:val="00E54D32"/>
    <w:rsid w:val="00E57296"/>
    <w:rsid w:val="00E5764F"/>
    <w:rsid w:val="00E6034C"/>
    <w:rsid w:val="00E606A8"/>
    <w:rsid w:val="00E60EE7"/>
    <w:rsid w:val="00E62793"/>
    <w:rsid w:val="00E71B0D"/>
    <w:rsid w:val="00E72058"/>
    <w:rsid w:val="00E733AB"/>
    <w:rsid w:val="00E75254"/>
    <w:rsid w:val="00E76D9E"/>
    <w:rsid w:val="00E80B44"/>
    <w:rsid w:val="00E8411E"/>
    <w:rsid w:val="00E842D6"/>
    <w:rsid w:val="00E85A30"/>
    <w:rsid w:val="00E869D8"/>
    <w:rsid w:val="00E87DEB"/>
    <w:rsid w:val="00E90DE7"/>
    <w:rsid w:val="00E92482"/>
    <w:rsid w:val="00E92F19"/>
    <w:rsid w:val="00E931DD"/>
    <w:rsid w:val="00E94846"/>
    <w:rsid w:val="00E965AD"/>
    <w:rsid w:val="00E967B3"/>
    <w:rsid w:val="00E96F83"/>
    <w:rsid w:val="00E9764F"/>
    <w:rsid w:val="00EA0682"/>
    <w:rsid w:val="00EA07F7"/>
    <w:rsid w:val="00EA09FC"/>
    <w:rsid w:val="00EA16B7"/>
    <w:rsid w:val="00EA3084"/>
    <w:rsid w:val="00EA59B4"/>
    <w:rsid w:val="00EB0D3E"/>
    <w:rsid w:val="00EB13D9"/>
    <w:rsid w:val="00EB2D56"/>
    <w:rsid w:val="00EB4AC1"/>
    <w:rsid w:val="00EB4E85"/>
    <w:rsid w:val="00EB4FDB"/>
    <w:rsid w:val="00EB57B5"/>
    <w:rsid w:val="00EB59FC"/>
    <w:rsid w:val="00EB6AC0"/>
    <w:rsid w:val="00EB6FA5"/>
    <w:rsid w:val="00EB7BF2"/>
    <w:rsid w:val="00EC070A"/>
    <w:rsid w:val="00EC0B84"/>
    <w:rsid w:val="00EC1A8A"/>
    <w:rsid w:val="00EC3D77"/>
    <w:rsid w:val="00ED0BDD"/>
    <w:rsid w:val="00ED1571"/>
    <w:rsid w:val="00ED25F9"/>
    <w:rsid w:val="00ED45E1"/>
    <w:rsid w:val="00ED61DA"/>
    <w:rsid w:val="00ED6CAA"/>
    <w:rsid w:val="00EE1284"/>
    <w:rsid w:val="00EE1518"/>
    <w:rsid w:val="00EE17E7"/>
    <w:rsid w:val="00EE1EBE"/>
    <w:rsid w:val="00EE3096"/>
    <w:rsid w:val="00EF576E"/>
    <w:rsid w:val="00EF6F0F"/>
    <w:rsid w:val="00EF73D5"/>
    <w:rsid w:val="00F0014B"/>
    <w:rsid w:val="00F0036C"/>
    <w:rsid w:val="00F0073D"/>
    <w:rsid w:val="00F00F82"/>
    <w:rsid w:val="00F01CF5"/>
    <w:rsid w:val="00F03956"/>
    <w:rsid w:val="00F044E7"/>
    <w:rsid w:val="00F047C2"/>
    <w:rsid w:val="00F04803"/>
    <w:rsid w:val="00F06054"/>
    <w:rsid w:val="00F0657C"/>
    <w:rsid w:val="00F07F14"/>
    <w:rsid w:val="00F10B03"/>
    <w:rsid w:val="00F11911"/>
    <w:rsid w:val="00F11AFD"/>
    <w:rsid w:val="00F11E3E"/>
    <w:rsid w:val="00F11FEB"/>
    <w:rsid w:val="00F12B7C"/>
    <w:rsid w:val="00F13213"/>
    <w:rsid w:val="00F14070"/>
    <w:rsid w:val="00F154F8"/>
    <w:rsid w:val="00F15D1E"/>
    <w:rsid w:val="00F16187"/>
    <w:rsid w:val="00F225DA"/>
    <w:rsid w:val="00F22BB3"/>
    <w:rsid w:val="00F22C71"/>
    <w:rsid w:val="00F233BA"/>
    <w:rsid w:val="00F242EE"/>
    <w:rsid w:val="00F26AC8"/>
    <w:rsid w:val="00F3320C"/>
    <w:rsid w:val="00F360DD"/>
    <w:rsid w:val="00F36426"/>
    <w:rsid w:val="00F37A06"/>
    <w:rsid w:val="00F41190"/>
    <w:rsid w:val="00F41C35"/>
    <w:rsid w:val="00F447FD"/>
    <w:rsid w:val="00F45283"/>
    <w:rsid w:val="00F46338"/>
    <w:rsid w:val="00F46B23"/>
    <w:rsid w:val="00F530B0"/>
    <w:rsid w:val="00F53D1C"/>
    <w:rsid w:val="00F546C2"/>
    <w:rsid w:val="00F549D0"/>
    <w:rsid w:val="00F571A8"/>
    <w:rsid w:val="00F6001E"/>
    <w:rsid w:val="00F600EE"/>
    <w:rsid w:val="00F60E77"/>
    <w:rsid w:val="00F61325"/>
    <w:rsid w:val="00F626F9"/>
    <w:rsid w:val="00F639D9"/>
    <w:rsid w:val="00F652A4"/>
    <w:rsid w:val="00F66FED"/>
    <w:rsid w:val="00F67633"/>
    <w:rsid w:val="00F72DC0"/>
    <w:rsid w:val="00F76432"/>
    <w:rsid w:val="00F81649"/>
    <w:rsid w:val="00F822EA"/>
    <w:rsid w:val="00F840DE"/>
    <w:rsid w:val="00F84E93"/>
    <w:rsid w:val="00F85324"/>
    <w:rsid w:val="00F87222"/>
    <w:rsid w:val="00F90D94"/>
    <w:rsid w:val="00F9194B"/>
    <w:rsid w:val="00F9398F"/>
    <w:rsid w:val="00F94557"/>
    <w:rsid w:val="00F94CCF"/>
    <w:rsid w:val="00F964A1"/>
    <w:rsid w:val="00F96F4B"/>
    <w:rsid w:val="00F97154"/>
    <w:rsid w:val="00F97A1A"/>
    <w:rsid w:val="00F97F66"/>
    <w:rsid w:val="00FA11D0"/>
    <w:rsid w:val="00FA15DD"/>
    <w:rsid w:val="00FA1688"/>
    <w:rsid w:val="00FA17AA"/>
    <w:rsid w:val="00FA2145"/>
    <w:rsid w:val="00FA2204"/>
    <w:rsid w:val="00FA2DB1"/>
    <w:rsid w:val="00FA3251"/>
    <w:rsid w:val="00FA4028"/>
    <w:rsid w:val="00FA7011"/>
    <w:rsid w:val="00FB06E7"/>
    <w:rsid w:val="00FB1D78"/>
    <w:rsid w:val="00FB27D2"/>
    <w:rsid w:val="00FB2F8E"/>
    <w:rsid w:val="00FB4836"/>
    <w:rsid w:val="00FB4A18"/>
    <w:rsid w:val="00FB4F45"/>
    <w:rsid w:val="00FB69AD"/>
    <w:rsid w:val="00FC0589"/>
    <w:rsid w:val="00FC1036"/>
    <w:rsid w:val="00FC25AB"/>
    <w:rsid w:val="00FC4344"/>
    <w:rsid w:val="00FC48DD"/>
    <w:rsid w:val="00FC6A97"/>
    <w:rsid w:val="00FC6B42"/>
    <w:rsid w:val="00FC7437"/>
    <w:rsid w:val="00FD0A52"/>
    <w:rsid w:val="00FD0C14"/>
    <w:rsid w:val="00FD2440"/>
    <w:rsid w:val="00FD4F72"/>
    <w:rsid w:val="00FD6427"/>
    <w:rsid w:val="00FE0698"/>
    <w:rsid w:val="00FE15B7"/>
    <w:rsid w:val="00FE33C9"/>
    <w:rsid w:val="00FE4990"/>
    <w:rsid w:val="00FE4CC2"/>
    <w:rsid w:val="00FE6205"/>
    <w:rsid w:val="00FE65F6"/>
    <w:rsid w:val="00FE6B68"/>
    <w:rsid w:val="00FE70B0"/>
    <w:rsid w:val="00FF22EE"/>
    <w:rsid w:val="00FF366B"/>
    <w:rsid w:val="00FF4F8D"/>
    <w:rsid w:val="00FF552F"/>
    <w:rsid w:val="00FF6A50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D8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5"/>
    <w:pPr>
      <w:spacing w:after="0" w:line="240" w:lineRule="auto"/>
      <w:jc w:val="both"/>
      <w:textAlignment w:val="baseline"/>
    </w:pPr>
    <w:rPr>
      <w:rFonts w:ascii="Calibri" w:eastAsia="Times New Roman" w:hAnsi="Calibri" w:cs="Calibri"/>
      <w:lang w:val="en-NZ" w:eastAsia="en-NZ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275A"/>
    <w:pPr>
      <w:keepNext/>
      <w:spacing w:before="240"/>
      <w:contextualSpacing/>
      <w:jc w:val="left"/>
      <w:outlineLvl w:val="0"/>
    </w:pPr>
    <w:rPr>
      <w:rFonts w:asciiTheme="majorHAnsi" w:hAnsiTheme="majorHAnsi" w:cstheme="majorBidi"/>
      <w:b/>
      <w:bCs/>
      <w:noProof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F72"/>
    <w:pPr>
      <w:keepNext/>
      <w:spacing w:before="240"/>
      <w:outlineLvl w:val="1"/>
    </w:pPr>
    <w:rPr>
      <w:rFonts w:asciiTheme="majorHAnsi" w:hAnsiTheme="majorHAnsi" w:cstheme="majorBidi"/>
      <w:b/>
      <w:bCs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709"/>
    <w:pPr>
      <w:keepNext/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0030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0030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0030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0030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0030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0030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5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034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sz w:val="22"/>
      <w:szCs w:val="22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C5275A"/>
    <w:rPr>
      <w:rFonts w:asciiTheme="majorHAnsi" w:eastAsia="Times New Roman" w:hAnsiTheme="majorHAnsi" w:cstheme="majorBidi"/>
      <w:b/>
      <w:bCs/>
      <w:noProof/>
      <w:sz w:val="36"/>
      <w:szCs w:val="36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F5F72"/>
    <w:rPr>
      <w:rFonts w:asciiTheme="majorHAnsi" w:eastAsia="Times New Roman" w:hAnsiTheme="majorHAnsi" w:cstheme="majorBidi"/>
      <w:b/>
      <w:bCs/>
      <w:sz w:val="26"/>
      <w:szCs w:val="26"/>
      <w:u w:val="single"/>
      <w:lang w:eastAsia="en-NZ"/>
    </w:rPr>
  </w:style>
  <w:style w:type="paragraph" w:styleId="TOC1">
    <w:name w:val="toc 1"/>
    <w:basedOn w:val="Normal"/>
    <w:next w:val="Normal"/>
    <w:autoRedefine/>
    <w:uiPriority w:val="39"/>
    <w:unhideWhenUsed/>
    <w:rsid w:val="00BA3F66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A3F66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A3F66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A3F66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A3F6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A3F6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A3F6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A3F6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A3F66"/>
    <w:pPr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3F6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2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A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A6D"/>
    <w:rPr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A6D"/>
    <w:rPr>
      <w:b/>
      <w:bCs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6D"/>
    <w:rPr>
      <w:rFonts w:ascii="Tahoma" w:hAnsi="Tahoma" w:cs="Tahoma"/>
      <w:sz w:val="16"/>
      <w:szCs w:val="16"/>
      <w:lang w:val="en-NZ"/>
    </w:rPr>
  </w:style>
  <w:style w:type="paragraph" w:customStyle="1" w:styleId="Tableheading">
    <w:name w:val="Table heading"/>
    <w:basedOn w:val="Normal"/>
    <w:rsid w:val="005C5311"/>
    <w:pPr>
      <w:jc w:val="center"/>
    </w:pPr>
    <w:rPr>
      <w:rFonts w:cs="Arial"/>
      <w:b/>
      <w:sz w:val="20"/>
      <w:szCs w:val="20"/>
    </w:rPr>
  </w:style>
  <w:style w:type="paragraph" w:customStyle="1" w:styleId="Figureheading">
    <w:name w:val="Figure heading"/>
    <w:basedOn w:val="Normal"/>
    <w:rsid w:val="005C5311"/>
    <w:pPr>
      <w:jc w:val="center"/>
    </w:pPr>
    <w:rPr>
      <w:rFonts w:cs="Arial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1D729A"/>
    <w:pPr>
      <w:pBdr>
        <w:bottom w:val="single" w:sz="4" w:space="1" w:color="auto"/>
      </w:pBdr>
      <w:contextualSpacing/>
      <w:jc w:val="right"/>
    </w:pPr>
    <w:rPr>
      <w:rFonts w:asciiTheme="majorHAnsi" w:eastAsiaTheme="majorEastAsia" w:hAnsiTheme="majorHAnsi" w:cstheme="majorBidi"/>
      <w:smallCaps/>
      <w:spacing w:val="5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5C5391"/>
    <w:pPr>
      <w:spacing w:before="1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00303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Default">
    <w:name w:val="Default"/>
    <w:rsid w:val="008508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303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97"/>
    <w:unhideWhenUsed/>
    <w:qFormat/>
    <w:rsid w:val="00267953"/>
    <w:pPr>
      <w:keepNext/>
      <w:keepLines/>
      <w:framePr w:vSpace="113" w:wrap="notBeside" w:vAnchor="text" w:hAnchor="margin" w:xAlign="center" w:y="1" w:anchorLock="1"/>
      <w:spacing w:after="60"/>
      <w:ind w:left="567" w:right="567"/>
    </w:pPr>
    <w:rPr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80B44"/>
    <w:rPr>
      <w:color w:val="808080"/>
    </w:rPr>
  </w:style>
  <w:style w:type="character" w:styleId="IntenseEmphasis">
    <w:name w:val="Intense Emphasis"/>
    <w:uiPriority w:val="21"/>
    <w:rsid w:val="003003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5709"/>
    <w:rPr>
      <w:rFonts w:asciiTheme="majorHAnsi" w:eastAsiaTheme="majorEastAsia" w:hAnsiTheme="majorHAnsi" w:cstheme="majorBidi"/>
      <w:b/>
      <w:bCs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rsid w:val="0030030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0030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30030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0030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0030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D729A"/>
    <w:rPr>
      <w:rFonts w:asciiTheme="majorHAnsi" w:eastAsiaTheme="majorEastAsia" w:hAnsiTheme="majorHAnsi" w:cstheme="majorBidi"/>
      <w:smallCaps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30030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30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0303"/>
    <w:rPr>
      <w:b/>
      <w:bCs/>
    </w:rPr>
  </w:style>
  <w:style w:type="character" w:styleId="Emphasis">
    <w:name w:val="Emphasis"/>
    <w:uiPriority w:val="20"/>
    <w:rsid w:val="003003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0030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3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30030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03"/>
    <w:rPr>
      <w:b/>
      <w:bCs/>
      <w:i/>
      <w:iCs/>
    </w:rPr>
  </w:style>
  <w:style w:type="character" w:styleId="SubtleEmphasis">
    <w:name w:val="Subtle Emphasis"/>
    <w:uiPriority w:val="19"/>
    <w:qFormat/>
    <w:rsid w:val="00300303"/>
    <w:rPr>
      <w:i/>
      <w:iCs/>
    </w:rPr>
  </w:style>
  <w:style w:type="character" w:styleId="SubtleReference">
    <w:name w:val="Subtle Reference"/>
    <w:uiPriority w:val="31"/>
    <w:rsid w:val="00300303"/>
    <w:rPr>
      <w:smallCaps/>
    </w:rPr>
  </w:style>
  <w:style w:type="character" w:styleId="IntenseReference">
    <w:name w:val="Intense Reference"/>
    <w:uiPriority w:val="32"/>
    <w:rsid w:val="00300303"/>
    <w:rPr>
      <w:smallCaps/>
      <w:spacing w:val="5"/>
      <w:u w:val="single"/>
    </w:rPr>
  </w:style>
  <w:style w:type="character" w:styleId="BookTitle">
    <w:name w:val="Book Title"/>
    <w:uiPriority w:val="33"/>
    <w:rsid w:val="0030030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0030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C5391"/>
    <w:rPr>
      <w:rFonts w:ascii="Calibri" w:eastAsia="Times New Roman" w:hAnsi="Calibri" w:cs="Calibri"/>
      <w:sz w:val="20"/>
      <w:szCs w:val="20"/>
      <w:lang w:val="en-NZ" w:eastAsia="en-NZ" w:bidi="ar-SA"/>
    </w:rPr>
  </w:style>
  <w:style w:type="paragraph" w:styleId="Revision">
    <w:name w:val="Revision"/>
    <w:hidden/>
    <w:uiPriority w:val="99"/>
    <w:semiHidden/>
    <w:rsid w:val="009F6D6C"/>
    <w:pPr>
      <w:spacing w:after="0" w:line="240" w:lineRule="auto"/>
    </w:pPr>
  </w:style>
  <w:style w:type="table" w:customStyle="1" w:styleId="PlainTable21">
    <w:name w:val="Plain Table 21"/>
    <w:basedOn w:val="TableNormal"/>
    <w:uiPriority w:val="42"/>
    <w:rsid w:val="002E5C4D"/>
    <w:pPr>
      <w:spacing w:after="0" w:line="240" w:lineRule="auto"/>
    </w:pPr>
    <w:rPr>
      <w:rFonts w:eastAsiaTheme="minorHAnsi"/>
      <w:lang w:val="en-NZ"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A7B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B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BFA"/>
    <w:rPr>
      <w:vertAlign w:val="superscript"/>
    </w:rPr>
  </w:style>
  <w:style w:type="paragraph" w:customStyle="1" w:styleId="Code">
    <w:name w:val="Code"/>
    <w:basedOn w:val="NoSpacing"/>
    <w:link w:val="CodeChar"/>
    <w:rsid w:val="00662321"/>
    <w:rPr>
      <w:rFonts w:ascii="Consolas" w:hAnsi="Consolas" w:cs="Consolas"/>
    </w:rPr>
  </w:style>
  <w:style w:type="paragraph" w:customStyle="1" w:styleId="Style1">
    <w:name w:val="Style1"/>
    <w:basedOn w:val="Code"/>
    <w:link w:val="Style1Char"/>
    <w:rsid w:val="00662321"/>
  </w:style>
  <w:style w:type="character" w:customStyle="1" w:styleId="CodeChar">
    <w:name w:val="Code Char"/>
    <w:basedOn w:val="NoSpacingChar"/>
    <w:link w:val="Code"/>
    <w:rsid w:val="00662321"/>
    <w:rPr>
      <w:rFonts w:ascii="Consolas" w:eastAsia="Times New Roman" w:hAnsi="Consolas" w:cs="Consolas"/>
      <w:sz w:val="20"/>
      <w:szCs w:val="20"/>
      <w:lang w:val="en-NZ" w:eastAsia="en-NZ" w:bidi="ar-SA"/>
    </w:rPr>
  </w:style>
  <w:style w:type="character" w:customStyle="1" w:styleId="Style1Char">
    <w:name w:val="Style1 Char"/>
    <w:basedOn w:val="CodeChar"/>
    <w:link w:val="Style1"/>
    <w:rsid w:val="00662321"/>
    <w:rPr>
      <w:rFonts w:ascii="Consolas" w:eastAsia="Times New Roman" w:hAnsi="Consolas" w:cs="Consolas"/>
      <w:sz w:val="20"/>
      <w:szCs w:val="20"/>
      <w:lang w:val="en-NZ" w:eastAsia="en-NZ" w:bidi="ar-SA"/>
    </w:rPr>
  </w:style>
  <w:style w:type="paragraph" w:styleId="NormalWeb">
    <w:name w:val="Normal (Web)"/>
    <w:basedOn w:val="Normal"/>
    <w:uiPriority w:val="99"/>
    <w:semiHidden/>
    <w:unhideWhenUsed/>
    <w:rsid w:val="00061C2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1573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1573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ppendix">
    <w:name w:val="Appendix"/>
    <w:basedOn w:val="Heading1"/>
    <w:next w:val="Normal"/>
    <w:link w:val="AppendixChar"/>
    <w:autoRedefine/>
    <w:uiPriority w:val="98"/>
    <w:qFormat/>
    <w:rsid w:val="00334E51"/>
    <w:pPr>
      <w:tabs>
        <w:tab w:val="left" w:pos="1560"/>
      </w:tabs>
    </w:pPr>
  </w:style>
  <w:style w:type="character" w:customStyle="1" w:styleId="AppendixChar">
    <w:name w:val="Appendix Char"/>
    <w:basedOn w:val="Heading1Char"/>
    <w:link w:val="Appendix"/>
    <w:uiPriority w:val="98"/>
    <w:rsid w:val="00334E51"/>
    <w:rPr>
      <w:rFonts w:asciiTheme="majorHAnsi" w:eastAsiaTheme="majorEastAsia" w:hAnsiTheme="majorHAnsi" w:cstheme="majorBidi"/>
      <w:b/>
      <w:bCs/>
      <w:noProof/>
      <w:sz w:val="32"/>
      <w:szCs w:val="28"/>
      <w:lang w:val="en-NZ" w:eastAsia="en-NZ"/>
    </w:rPr>
  </w:style>
  <w:style w:type="table" w:styleId="TableGridLight">
    <w:name w:val="Grid Table Light"/>
    <w:basedOn w:val="TableNormal"/>
    <w:uiPriority w:val="40"/>
    <w:rsid w:val="00686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686C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272C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F66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23663B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663B"/>
  </w:style>
  <w:style w:type="character" w:customStyle="1" w:styleId="eop">
    <w:name w:val="eop"/>
    <w:basedOn w:val="DefaultParagraphFont"/>
    <w:rsid w:val="0023663B"/>
  </w:style>
  <w:style w:type="character" w:customStyle="1" w:styleId="spellingerror">
    <w:name w:val="spellingerror"/>
    <w:basedOn w:val="DefaultParagraphFont"/>
    <w:rsid w:val="0023663B"/>
  </w:style>
  <w:style w:type="paragraph" w:customStyle="1" w:styleId="TableXYZ">
    <w:name w:val="Table XYZ"/>
    <w:basedOn w:val="NoSpacing"/>
    <w:link w:val="TableXYZChar"/>
    <w:qFormat/>
    <w:rsid w:val="005C5391"/>
    <w:pPr>
      <w:spacing w:before="40"/>
      <w:jc w:val="left"/>
    </w:pPr>
    <w:rPr>
      <w:sz w:val="18"/>
      <w:szCs w:val="18"/>
    </w:rPr>
  </w:style>
  <w:style w:type="character" w:customStyle="1" w:styleId="TableXYZChar">
    <w:name w:val="Table XYZ Char"/>
    <w:basedOn w:val="NoSpacingChar"/>
    <w:link w:val="TableXYZ"/>
    <w:rsid w:val="005C5391"/>
    <w:rPr>
      <w:rFonts w:ascii="Calibri" w:eastAsia="Times New Roman" w:hAnsi="Calibri" w:cs="Calibri"/>
      <w:sz w:val="18"/>
      <w:szCs w:val="18"/>
      <w:lang w:val="en-NZ" w:eastAsia="en-NZ" w:bidi="ar-SA"/>
    </w:rPr>
  </w:style>
  <w:style w:type="table" w:styleId="PlainTable1">
    <w:name w:val="Plain Table 1"/>
    <w:basedOn w:val="TableNormal"/>
    <w:uiPriority w:val="41"/>
    <w:rsid w:val="004B1D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0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eviotdale\Downloads\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vert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1948c0-2a77-4217-b8d7-7318f6c54b48"/>
    <TaxKeywordTaxHTField xmlns="d91948c0-2a77-4217-b8d7-7318f6c54b4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67E41C80746D2447AFF82C4D396934F4" ma:contentTypeVersion="22" ma:contentTypeDescription="Create a new document. (Old)" ma:contentTypeScope="" ma:versionID="2ced79d51fb084231dc0b333983503fa">
  <xsd:schema xmlns:xsd="http://www.w3.org/2001/XMLSchema" xmlns:xs="http://www.w3.org/2001/XMLSchema" xmlns:p="http://schemas.microsoft.com/office/2006/metadata/properties" xmlns:ns3="d91948c0-2a77-4217-b8d7-7318f6c54b48" xmlns:ns4="1372c0cf-dd13-4f2f-866c-e03723f07bf8" targetNamespace="http://schemas.microsoft.com/office/2006/metadata/properties" ma:root="true" ma:fieldsID="ed5aeb637ca40bad2c913c7d77e3efbd" ns3:_="" ns4:_="">
    <xsd:import namespace="d91948c0-2a77-4217-b8d7-7318f6c54b48"/>
    <xsd:import namespace="1372c0cf-dd13-4f2f-866c-e03723f07b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TaxKeywordTaxHTField" minOccurs="0"/>
                <xsd:element ref="ns3:TaxCatchAll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948c0-2a77-4217-b8d7-7318f6c54b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TaxKeywordTaxHTField" ma:index="11" nillable="true" ma:displayName="TaxKeywordTaxHTField" ma:hidden="true" ma:internalName="TaxKeywordTaxHTField">
      <xsd:simpleType>
        <xsd:restriction base="dms:Note"/>
      </xsd:simpleType>
    </xsd:element>
    <xsd:element name="TaxCatchAll" ma:index="12" nillable="true" ma:displayName="Taxonomy Catch All Column" ma:description="" ma:hidden="true" ma:list="{51b40001-316c-4d52-9215-807898c26d2a}" ma:internalName="TaxCatchAll" ma:showField="CatchAllData" ma:web="d91948c0-2a77-4217-b8d7-7318f6c54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2c0cf-dd13-4f2f-866c-e03723f07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72628-D2C4-455C-9D88-C3DE2F5ED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DD2FE-A0AF-4DD5-A009-60132FD19545}">
  <ds:schemaRefs>
    <ds:schemaRef ds:uri="http://schemas.microsoft.com/office/2006/metadata/properties"/>
    <ds:schemaRef ds:uri="http://schemas.microsoft.com/office/infopath/2007/PartnerControls"/>
    <ds:schemaRef ds:uri="d91948c0-2a77-4217-b8d7-7318f6c54b48"/>
  </ds:schemaRefs>
</ds:datastoreItem>
</file>

<file path=customXml/itemProps4.xml><?xml version="1.0" encoding="utf-8"?>
<ds:datastoreItem xmlns:ds="http://schemas.openxmlformats.org/officeDocument/2006/customXml" ds:itemID="{FE03E32D-9876-4C13-9DAC-CAFF18145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948c0-2a77-4217-b8d7-7318f6c54b48"/>
    <ds:schemaRef ds:uri="1372c0cf-dd13-4f2f-866c-e03723f07b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9F3A3B-BD5E-41C0-AB39-D1D17F91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C:\Users\mteviotdale\Downloads\Proposal.dotx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2020-06-08T02:32:00Z</dcterms:created>
  <dcterms:modified xsi:type="dcterms:W3CDTF">2020-06-08T02:58:00Z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0x01010067E41C80746D2447AFF82C4D396934F4</vt:lpwstr>
  </property>
</Properties>
</file>